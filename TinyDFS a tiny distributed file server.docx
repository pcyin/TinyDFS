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F5619" w14:textId="0091C0CB" w:rsidR="002C5430" w:rsidRDefault="002C5430" w:rsidP="002C5430">
      <w:pPr>
        <w:pStyle w:val="Title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TinyDFS: a </w:t>
      </w:r>
      <w:r>
        <w:rPr>
          <w:lang w:eastAsia="zh-CN"/>
        </w:rPr>
        <w:t>tiny</w:t>
      </w:r>
      <w:r>
        <w:rPr>
          <w:rFonts w:hint="eastAsia"/>
          <w:lang w:eastAsia="zh-CN"/>
        </w:rPr>
        <w:t xml:space="preserve"> distributed file system</w:t>
      </w:r>
    </w:p>
    <w:p w14:paraId="5FE1A2DB" w14:textId="77777777" w:rsidR="002C5430" w:rsidRDefault="002C5430" w:rsidP="002C5430">
      <w:pPr>
        <w:pStyle w:val="Title"/>
        <w:rPr>
          <w:lang w:eastAsia="zh-CN"/>
        </w:rPr>
      </w:pPr>
    </w:p>
    <w:p w14:paraId="775F4EB3" w14:textId="0A6A55A7" w:rsidR="00444334" w:rsidRDefault="002C5430" w:rsidP="002C5430">
      <w:pPr>
        <w:pStyle w:val="Heading1"/>
        <w:rPr>
          <w:lang w:eastAsia="zh-CN"/>
        </w:rPr>
      </w:pPr>
      <w:r>
        <w:rPr>
          <w:rFonts w:hint="eastAsia"/>
          <w:lang w:eastAsia="zh-CN"/>
        </w:rPr>
        <w:t>项目简介</w:t>
      </w:r>
    </w:p>
    <w:p w14:paraId="2C649B12" w14:textId="7621F377" w:rsidR="002C5430" w:rsidRDefault="002C5430" w:rsidP="002C5430">
      <w:pPr>
        <w:rPr>
          <w:lang w:eastAsia="zh-CN"/>
        </w:rPr>
      </w:pPr>
      <w:r>
        <w:rPr>
          <w:rFonts w:hint="eastAsia"/>
          <w:lang w:eastAsia="zh-CN"/>
        </w:rPr>
        <w:t>TinyDFS</w:t>
      </w:r>
      <w:r>
        <w:rPr>
          <w:rFonts w:hint="eastAsia"/>
          <w:lang w:eastAsia="zh-CN"/>
        </w:rPr>
        <w:t>是殷鹏程作为分布式系统大作业，所开发的一款简单的</w:t>
      </w:r>
      <w:r>
        <w:rPr>
          <w:rFonts w:hint="eastAsia"/>
          <w:lang w:eastAsia="zh-CN"/>
        </w:rPr>
        <w:t>Key</w:t>
      </w:r>
      <w:r>
        <w:rPr>
          <w:lang w:eastAsia="zh-CN"/>
        </w:rPr>
        <w:t>/Value</w:t>
      </w:r>
      <w:r>
        <w:rPr>
          <w:rFonts w:hint="eastAsia"/>
          <w:lang w:eastAsia="zh-CN"/>
        </w:rPr>
        <w:t>式分布式文件系统，整个项目基于</w:t>
      </w:r>
      <w:r>
        <w:rPr>
          <w:rFonts w:hint="eastAsia"/>
          <w:lang w:eastAsia="zh-CN"/>
        </w:rPr>
        <w:t>C#+Windows</w:t>
      </w:r>
      <w:r>
        <w:rPr>
          <w:lang w:eastAsia="zh-CN"/>
        </w:rPr>
        <w:t xml:space="preserve"> Communication Foundation</w:t>
      </w:r>
      <w:r>
        <w:rPr>
          <w:rFonts w:hint="eastAsia"/>
          <w:lang w:eastAsia="zh-CN"/>
        </w:rPr>
        <w:t>，实现了一个分布式文件系统所必须的上传</w:t>
      </w:r>
      <w:r w:rsidR="006B7369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下载</w:t>
      </w:r>
      <w:r w:rsidR="006B7369">
        <w:rPr>
          <w:rFonts w:hint="eastAsia"/>
          <w:lang w:eastAsia="zh-CN"/>
        </w:rPr>
        <w:t>、冗余保存</w:t>
      </w:r>
      <w:r>
        <w:rPr>
          <w:rFonts w:hint="eastAsia"/>
          <w:lang w:eastAsia="zh-CN"/>
        </w:rPr>
        <w:t>文件的功能。</w:t>
      </w:r>
    </w:p>
    <w:p w14:paraId="477D112E" w14:textId="1470F5F5" w:rsidR="002C5430" w:rsidRDefault="002C5430" w:rsidP="002C5430">
      <w:pPr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开发环境：</w:t>
      </w:r>
      <w:r>
        <w:rPr>
          <w:rFonts w:hint="eastAsia"/>
          <w:lang w:eastAsia="zh-CN"/>
        </w:rPr>
        <w:t>Visual Studio 2013</w:t>
      </w:r>
    </w:p>
    <w:p w14:paraId="0AB0449E" w14:textId="61C3528E" w:rsidR="002C5430" w:rsidRDefault="002C5430" w:rsidP="002C5430">
      <w:pPr>
        <w:rPr>
          <w:lang w:eastAsia="zh-CN"/>
        </w:rPr>
      </w:pPr>
      <w:r w:rsidRPr="002C5430">
        <w:rPr>
          <w:rFonts w:hint="eastAsia"/>
          <w:b/>
          <w:lang w:eastAsia="zh-CN"/>
        </w:rPr>
        <w:t>开发语言：</w:t>
      </w:r>
      <w:r w:rsidRPr="002C5430">
        <w:rPr>
          <w:rFonts w:hint="eastAsia"/>
          <w:lang w:eastAsia="zh-CN"/>
        </w:rPr>
        <w:t>C#</w:t>
      </w:r>
      <w:r w:rsidRPr="002C5430">
        <w:rPr>
          <w:lang w:eastAsia="zh-CN"/>
        </w:rPr>
        <w:t xml:space="preserve"> 4.0</w:t>
      </w:r>
    </w:p>
    <w:p w14:paraId="473B47A3" w14:textId="3ABDFC1A" w:rsidR="006B7369" w:rsidRPr="006B7369" w:rsidRDefault="006B7369" w:rsidP="002C5430">
      <w:pPr>
        <w:rPr>
          <w:b/>
          <w:lang w:eastAsia="zh-CN"/>
        </w:rPr>
      </w:pPr>
      <w:r w:rsidRPr="006B7369">
        <w:rPr>
          <w:rFonts w:hint="eastAsia"/>
          <w:b/>
          <w:lang w:eastAsia="zh-CN"/>
        </w:rPr>
        <w:t>项目主页：</w:t>
      </w:r>
      <w:hyperlink r:id="rId7" w:history="1">
        <w:r w:rsidRPr="006B7369">
          <w:rPr>
            <w:color w:val="0000FF"/>
            <w:u w:val="single"/>
          </w:rPr>
          <w:t>https://github.com/handesy/TinyDFS/</w:t>
        </w:r>
      </w:hyperlink>
    </w:p>
    <w:p w14:paraId="721145D0" w14:textId="6950E78D" w:rsidR="002C5430" w:rsidRDefault="002C5430" w:rsidP="002C5430">
      <w:pPr>
        <w:pStyle w:val="Heading1"/>
        <w:rPr>
          <w:lang w:eastAsia="zh-CN"/>
        </w:rPr>
      </w:pPr>
      <w:r>
        <w:rPr>
          <w:rFonts w:hint="eastAsia"/>
          <w:lang w:eastAsia="zh-CN"/>
        </w:rPr>
        <w:t>系统架构</w:t>
      </w:r>
    </w:p>
    <w:p w14:paraId="5FCFF1D3" w14:textId="7FD367E5" w:rsidR="002C5430" w:rsidRDefault="002C5430" w:rsidP="002C5430">
      <w:pPr>
        <w:pStyle w:val="Heading2"/>
        <w:rPr>
          <w:lang w:eastAsia="zh-CN"/>
        </w:rPr>
      </w:pPr>
      <w:r>
        <w:rPr>
          <w:rFonts w:hint="eastAsia"/>
          <w:lang w:eastAsia="zh-CN"/>
        </w:rPr>
        <w:t>系统构成</w:t>
      </w:r>
    </w:p>
    <w:p w14:paraId="6C45BF63" w14:textId="1541CCCF" w:rsidR="002C5430" w:rsidRDefault="002C5430" w:rsidP="002C5430">
      <w:pPr>
        <w:rPr>
          <w:lang w:eastAsia="zh-CN"/>
        </w:rPr>
      </w:pPr>
      <w:r>
        <w:rPr>
          <w:rFonts w:hint="eastAsia"/>
          <w:lang w:eastAsia="zh-CN"/>
        </w:rPr>
        <w:t>TinyDFS</w:t>
      </w:r>
      <w:r>
        <w:rPr>
          <w:rFonts w:hint="eastAsia"/>
          <w:lang w:eastAsia="zh-CN"/>
        </w:rPr>
        <w:t>由三大部分构成：客户端（</w:t>
      </w:r>
      <w:r w:rsidRPr="00FC328E">
        <w:rPr>
          <w:rFonts w:hint="eastAsia"/>
          <w:b/>
          <w:lang w:eastAsia="zh-CN"/>
        </w:rPr>
        <w:t>TinyDFS</w:t>
      </w:r>
      <w:r w:rsidRPr="00FC328E">
        <w:rPr>
          <w:b/>
          <w:lang w:eastAsia="zh-CN"/>
        </w:rPr>
        <w:t>.Client</w:t>
      </w:r>
      <w:r>
        <w:rPr>
          <w:rFonts w:hint="eastAsia"/>
          <w:lang w:eastAsia="zh-CN"/>
        </w:rPr>
        <w:t>），命名解析主节点（</w:t>
      </w:r>
      <w:r w:rsidRPr="00FC328E">
        <w:rPr>
          <w:rFonts w:hint="eastAsia"/>
          <w:b/>
          <w:lang w:eastAsia="zh-CN"/>
        </w:rPr>
        <w:t>TinyDFS.NameNode</w:t>
      </w:r>
      <w:r>
        <w:rPr>
          <w:rFonts w:hint="eastAsia"/>
          <w:lang w:eastAsia="zh-CN"/>
        </w:rPr>
        <w:t>），文件块服务器（</w:t>
      </w:r>
      <w:r w:rsidRPr="00FC328E">
        <w:rPr>
          <w:rFonts w:hint="eastAsia"/>
          <w:b/>
          <w:lang w:eastAsia="zh-CN"/>
        </w:rPr>
        <w:t>TinyDFS.FileServer</w:t>
      </w:r>
      <w:r>
        <w:rPr>
          <w:rFonts w:hint="eastAsia"/>
          <w:lang w:eastAsia="zh-CN"/>
        </w:rPr>
        <w:t>）。</w:t>
      </w:r>
      <w:r w:rsidR="00E42AA3">
        <w:rPr>
          <w:rFonts w:hint="eastAsia"/>
          <w:lang w:eastAsia="zh-CN"/>
        </w:rPr>
        <w:t>不同的组件之前通过</w:t>
      </w:r>
      <w:r w:rsidR="00E42AA3">
        <w:rPr>
          <w:rFonts w:hint="eastAsia"/>
          <w:lang w:eastAsia="zh-CN"/>
        </w:rPr>
        <w:t>WCF</w:t>
      </w:r>
      <w:r w:rsidR="00E42AA3">
        <w:rPr>
          <w:rFonts w:hint="eastAsia"/>
          <w:lang w:eastAsia="zh-CN"/>
        </w:rPr>
        <w:t>，基于标准的</w:t>
      </w:r>
      <w:r w:rsidR="00E42AA3">
        <w:rPr>
          <w:rFonts w:hint="eastAsia"/>
          <w:lang w:eastAsia="zh-CN"/>
        </w:rPr>
        <w:t>HTTP</w:t>
      </w:r>
      <w:r w:rsidR="00E42AA3">
        <w:rPr>
          <w:rFonts w:hint="eastAsia"/>
          <w:lang w:eastAsia="zh-CN"/>
        </w:rPr>
        <w:t>协议进行通信。因此可以分散到不同的物理主机上执行。</w:t>
      </w:r>
    </w:p>
    <w:p w14:paraId="7A590BEE" w14:textId="2034B978" w:rsidR="009C2166" w:rsidRDefault="009C2166" w:rsidP="009C2166">
      <w:pPr>
        <w:pStyle w:val="Heading3"/>
        <w:rPr>
          <w:lang w:eastAsia="zh-CN"/>
        </w:rPr>
      </w:pPr>
      <w:r>
        <w:rPr>
          <w:rFonts w:hint="eastAsia"/>
          <w:lang w:eastAsia="zh-CN"/>
        </w:rPr>
        <w:t>客户端</w:t>
      </w:r>
    </w:p>
    <w:p w14:paraId="288CF915" w14:textId="39D7B5C7" w:rsidR="009C2166" w:rsidRDefault="009C2166" w:rsidP="009C2166">
      <w:pPr>
        <w:rPr>
          <w:lang w:eastAsia="zh-CN"/>
        </w:rPr>
      </w:pPr>
      <w:r>
        <w:rPr>
          <w:rFonts w:hint="eastAsia"/>
          <w:lang w:eastAsia="zh-CN"/>
        </w:rPr>
        <w:t>客户端是一个简单的控制台程序。可以进行上传文件、下载文件、删除文件、列出文件列表等命令。它通过标准的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协议与</w:t>
      </w:r>
      <w:r>
        <w:rPr>
          <w:rFonts w:hint="eastAsia"/>
          <w:lang w:eastAsia="zh-CN"/>
        </w:rPr>
        <w:t>NameNode</w:t>
      </w:r>
      <w:r>
        <w:rPr>
          <w:rFonts w:hint="eastAsia"/>
          <w:lang w:eastAsia="zh-CN"/>
        </w:rPr>
        <w:t>和块服务器通信，完成相应的操作。</w:t>
      </w:r>
    </w:p>
    <w:p w14:paraId="65409569" w14:textId="5D981044" w:rsidR="009C2166" w:rsidRPr="009C2166" w:rsidRDefault="009C2166" w:rsidP="009C2166">
      <w:pPr>
        <w:pStyle w:val="Heading3"/>
        <w:rPr>
          <w:lang w:eastAsia="zh-CN"/>
        </w:rPr>
      </w:pPr>
      <w:r>
        <w:rPr>
          <w:rFonts w:hint="eastAsia"/>
          <w:lang w:eastAsia="zh-CN"/>
        </w:rPr>
        <w:t>命名解析主节点</w:t>
      </w:r>
    </w:p>
    <w:p w14:paraId="6760800E" w14:textId="77777777" w:rsidR="009C2166" w:rsidRDefault="009C2166" w:rsidP="009C2166">
      <w:pPr>
        <w:rPr>
          <w:lang w:eastAsia="zh-CN"/>
        </w:rPr>
      </w:pPr>
      <w:r>
        <w:rPr>
          <w:rFonts w:hint="eastAsia"/>
          <w:lang w:eastAsia="zh-CN"/>
        </w:rPr>
        <w:t>NameNode</w:t>
      </w:r>
      <w:r>
        <w:rPr>
          <w:rFonts w:hint="eastAsia"/>
          <w:lang w:eastAsia="zh-CN"/>
        </w:rPr>
        <w:t>用于进行整个分布式文件系统的名字解析。它维护着文件名与文件的所有块之间的映射信息。</w:t>
      </w:r>
    </w:p>
    <w:p w14:paraId="5DE80CC5" w14:textId="7C1D8D85" w:rsidR="009C2166" w:rsidRDefault="009C2166" w:rsidP="009C2166">
      <w:pPr>
        <w:rPr>
          <w:lang w:eastAsia="zh-CN"/>
        </w:rPr>
      </w:pPr>
      <w:r>
        <w:rPr>
          <w:rFonts w:hint="eastAsia"/>
          <w:lang w:eastAsia="zh-CN"/>
        </w:rPr>
        <w:t>TinyDFS</w:t>
      </w:r>
      <w:r>
        <w:rPr>
          <w:rFonts w:hint="eastAsia"/>
          <w:lang w:eastAsia="zh-CN"/>
        </w:rPr>
        <w:t>中，文件存储的最小单位是块（</w:t>
      </w:r>
      <w:r w:rsidRPr="00FC328E">
        <w:rPr>
          <w:rFonts w:hint="eastAsia"/>
          <w:b/>
          <w:lang w:eastAsia="zh-CN"/>
        </w:rPr>
        <w:t>Chunk</w:t>
      </w:r>
      <w:r>
        <w:rPr>
          <w:rFonts w:hint="eastAsia"/>
          <w:lang w:eastAsia="zh-CN"/>
        </w:rPr>
        <w:t>）。对于大小超过</w:t>
      </w:r>
      <w:r>
        <w:rPr>
          <w:rFonts w:hint="eastAsia"/>
          <w:lang w:eastAsia="zh-CN"/>
        </w:rPr>
        <w:t>64MB</w:t>
      </w:r>
      <w:r>
        <w:rPr>
          <w:rFonts w:hint="eastAsia"/>
          <w:lang w:eastAsia="zh-CN"/>
        </w:rPr>
        <w:t>的文件，其被分割为若干大小在</w:t>
      </w:r>
      <w:r>
        <w:rPr>
          <w:rFonts w:hint="eastAsia"/>
          <w:lang w:eastAsia="zh-CN"/>
        </w:rPr>
        <w:t>64MB</w:t>
      </w:r>
      <w:r>
        <w:rPr>
          <w:rFonts w:hint="eastAsia"/>
          <w:lang w:eastAsia="zh-CN"/>
        </w:rPr>
        <w:t>左右的块，分散地存储在不同的块服务器中。每个块由一个</w:t>
      </w:r>
      <w:r>
        <w:rPr>
          <w:rFonts w:hint="eastAsia"/>
          <w:lang w:eastAsia="zh-CN"/>
        </w:rPr>
        <w:t>128Bit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GUID</w:t>
      </w:r>
      <w:r>
        <w:rPr>
          <w:rFonts w:hint="eastAsia"/>
          <w:lang w:eastAsia="zh-CN"/>
        </w:rPr>
        <w:t>来唯一标识。</w:t>
      </w:r>
      <w:r>
        <w:rPr>
          <w:rFonts w:hint="eastAsia"/>
          <w:lang w:eastAsia="zh-CN"/>
        </w:rPr>
        <w:t>NameNode</w:t>
      </w:r>
      <w:r>
        <w:rPr>
          <w:rFonts w:hint="eastAsia"/>
          <w:lang w:eastAsia="zh-CN"/>
        </w:rPr>
        <w:t>维护了每个文件名与其对应的块的映射。</w:t>
      </w:r>
    </w:p>
    <w:p w14:paraId="52449937" w14:textId="77777777" w:rsidR="009C2166" w:rsidRDefault="009C2166" w:rsidP="009C2166">
      <w:pPr>
        <w:rPr>
          <w:lang w:eastAsia="zh-CN"/>
        </w:rPr>
      </w:pPr>
      <w:r>
        <w:rPr>
          <w:rFonts w:hint="eastAsia"/>
          <w:lang w:eastAsia="zh-CN"/>
        </w:rPr>
        <w:t>TinyDFS</w:t>
      </w:r>
      <w:r>
        <w:rPr>
          <w:rFonts w:hint="eastAsia"/>
          <w:lang w:eastAsia="zh-CN"/>
        </w:rPr>
        <w:t>中没有目录的概念，文件按名（</w:t>
      </w:r>
      <w:r w:rsidRPr="00FC328E">
        <w:rPr>
          <w:rFonts w:hint="eastAsia"/>
          <w:b/>
          <w:lang w:eastAsia="zh-CN"/>
        </w:rPr>
        <w:t>Key</w:t>
      </w:r>
      <w:r>
        <w:rPr>
          <w:rFonts w:hint="eastAsia"/>
          <w:lang w:eastAsia="zh-CN"/>
        </w:rPr>
        <w:t>）存取，名是一个任意长度的非空字符串，当然也可以将一个文件命名为类似于“</w:t>
      </w:r>
      <w:proofErr w:type="spellStart"/>
      <w:r>
        <w:rPr>
          <w:rFonts w:hint="eastAsia"/>
          <w:lang w:eastAsia="zh-CN"/>
        </w:rPr>
        <w:t>filedirA</w:t>
      </w:r>
      <w:proofErr w:type="spellEnd"/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filedirB</w:t>
      </w:r>
      <w:proofErr w:type="spellEnd"/>
      <w:r>
        <w:rPr>
          <w:rFonts w:hint="eastAsia"/>
          <w:lang w:eastAsia="zh-CN"/>
        </w:rPr>
        <w:t>/filename</w:t>
      </w:r>
      <w:r>
        <w:rPr>
          <w:rFonts w:hint="eastAsia"/>
          <w:lang w:eastAsia="zh-CN"/>
        </w:rPr>
        <w:t>”这样的形式。</w:t>
      </w:r>
    </w:p>
    <w:p w14:paraId="584F9AC1" w14:textId="4A92226C" w:rsidR="009C2166" w:rsidRDefault="009C2166" w:rsidP="009C2166">
      <w:pPr>
        <w:pStyle w:val="Heading3"/>
        <w:rPr>
          <w:lang w:eastAsia="zh-CN"/>
        </w:rPr>
      </w:pPr>
      <w:r>
        <w:rPr>
          <w:rFonts w:hint="eastAsia"/>
          <w:lang w:eastAsia="zh-CN"/>
        </w:rPr>
        <w:t>块服务器</w:t>
      </w:r>
    </w:p>
    <w:p w14:paraId="5A17796F" w14:textId="005A191C" w:rsidR="00E42AA3" w:rsidRDefault="009C2166" w:rsidP="009C2166">
      <w:pPr>
        <w:rPr>
          <w:lang w:eastAsia="zh-CN"/>
        </w:rPr>
      </w:pPr>
      <w:r>
        <w:rPr>
          <w:rFonts w:hint="eastAsia"/>
          <w:lang w:eastAsia="zh-CN"/>
        </w:rPr>
        <w:t>块服务器负责具体的文件块的存放。块在块服务器上以对应的</w:t>
      </w:r>
      <w:r>
        <w:rPr>
          <w:rFonts w:hint="eastAsia"/>
          <w:lang w:eastAsia="zh-CN"/>
        </w:rPr>
        <w:t>GUID</w:t>
      </w:r>
      <w:r>
        <w:rPr>
          <w:rFonts w:hint="eastAsia"/>
          <w:lang w:eastAsia="zh-CN"/>
        </w:rPr>
        <w:t>命名。</w:t>
      </w:r>
      <w:r w:rsidR="0032037F">
        <w:rPr>
          <w:rFonts w:hint="eastAsia"/>
          <w:lang w:eastAsia="zh-CN"/>
        </w:rPr>
        <w:t>块服务器为客户端请求块下载块内容提供了标准的</w:t>
      </w:r>
      <w:r w:rsidR="0032037F">
        <w:rPr>
          <w:rFonts w:hint="eastAsia"/>
          <w:lang w:eastAsia="zh-CN"/>
        </w:rPr>
        <w:t>WCF</w:t>
      </w:r>
      <w:r w:rsidR="0032037F">
        <w:rPr>
          <w:rFonts w:hint="eastAsia"/>
          <w:lang w:eastAsia="zh-CN"/>
        </w:rPr>
        <w:t>接口。</w:t>
      </w:r>
    </w:p>
    <w:p w14:paraId="58CA668D" w14:textId="77777777" w:rsidR="006B7369" w:rsidRDefault="006B7369" w:rsidP="006B7369">
      <w:pPr>
        <w:pStyle w:val="Heading3"/>
        <w:rPr>
          <w:lang w:eastAsia="zh-CN"/>
        </w:rPr>
      </w:pPr>
      <w:r>
        <w:rPr>
          <w:rFonts w:hint="eastAsia"/>
          <w:lang w:eastAsia="zh-CN"/>
        </w:rPr>
        <w:lastRenderedPageBreak/>
        <w:t>文件冗余存储</w:t>
      </w:r>
    </w:p>
    <w:p w14:paraId="52DBE419" w14:textId="41E12577" w:rsidR="006B7369" w:rsidRPr="009C2166" w:rsidRDefault="006B7369" w:rsidP="003733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为了保证整个分布式文件系统的健壮性，每个文件块在</w:t>
      </w:r>
      <w:r>
        <w:rPr>
          <w:rFonts w:hint="eastAsia"/>
          <w:lang w:eastAsia="zh-CN"/>
        </w:rPr>
        <w:t>TinyDFS</w:t>
      </w:r>
      <w:r>
        <w:rPr>
          <w:rFonts w:hint="eastAsia"/>
          <w:lang w:eastAsia="zh-CN"/>
        </w:rPr>
        <w:t>上实行冗余存储的策略。</w:t>
      </w:r>
      <w:r w:rsidRPr="00D341AF">
        <w:rPr>
          <w:rFonts w:hint="eastAsia"/>
          <w:b/>
          <w:lang w:eastAsia="zh-CN"/>
        </w:rPr>
        <w:t>如果块服务器</w:t>
      </w:r>
      <w:proofErr w:type="spellStart"/>
      <w:r w:rsidRPr="00D341AF">
        <w:rPr>
          <w:rFonts w:hint="eastAsia"/>
          <w:b/>
          <w:lang w:eastAsia="zh-CN"/>
        </w:rPr>
        <w:t>i</w:t>
      </w:r>
      <w:proofErr w:type="spellEnd"/>
      <w:r w:rsidRPr="00D341AF">
        <w:rPr>
          <w:rFonts w:hint="eastAsia"/>
          <w:b/>
          <w:lang w:eastAsia="zh-CN"/>
        </w:rPr>
        <w:t>上存放了块</w:t>
      </w:r>
      <w:r w:rsidRPr="00D341AF">
        <w:rPr>
          <w:rFonts w:hint="eastAsia"/>
          <w:b/>
          <w:lang w:eastAsia="zh-CN"/>
        </w:rPr>
        <w:t>i</w:t>
      </w:r>
      <w:r w:rsidRPr="00D341AF">
        <w:rPr>
          <w:b/>
          <w:lang w:eastAsia="zh-CN"/>
        </w:rPr>
        <w:t>1</w:t>
      </w:r>
      <w:r w:rsidRPr="00D341AF">
        <w:rPr>
          <w:rFonts w:hint="eastAsia"/>
          <w:b/>
          <w:lang w:eastAsia="zh-CN"/>
        </w:rPr>
        <w:t>，那么定会存在另一台块服务器</w:t>
      </w:r>
      <w:r w:rsidRPr="00D341AF">
        <w:rPr>
          <w:rFonts w:hint="eastAsia"/>
          <w:b/>
          <w:lang w:eastAsia="zh-CN"/>
        </w:rPr>
        <w:t>j</w:t>
      </w:r>
      <w:r w:rsidRPr="00D341AF">
        <w:rPr>
          <w:rFonts w:hint="eastAsia"/>
          <w:b/>
          <w:lang w:eastAsia="zh-CN"/>
        </w:rPr>
        <w:t>，保存了</w:t>
      </w:r>
      <w:r w:rsidRPr="00D341AF">
        <w:rPr>
          <w:rFonts w:hint="eastAsia"/>
          <w:b/>
          <w:lang w:eastAsia="zh-CN"/>
        </w:rPr>
        <w:t>i1</w:t>
      </w:r>
      <w:r w:rsidRPr="00D341AF">
        <w:rPr>
          <w:rFonts w:hint="eastAsia"/>
          <w:b/>
          <w:lang w:eastAsia="zh-CN"/>
        </w:rPr>
        <w:t>的一份副本</w:t>
      </w:r>
      <w:r>
        <w:rPr>
          <w:rFonts w:hint="eastAsia"/>
          <w:lang w:eastAsia="zh-CN"/>
        </w:rPr>
        <w:t>，这样，即使块服务器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宕机，客户端仍旧可以从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处获得相应的块，从而获得完整的文件。</w:t>
      </w:r>
    </w:p>
    <w:p w14:paraId="23978B89" w14:textId="71771C67" w:rsidR="00FF1E1A" w:rsidRDefault="00E81D41" w:rsidP="00E81D41">
      <w:pPr>
        <w:pStyle w:val="Heading2"/>
        <w:rPr>
          <w:lang w:eastAsia="zh-CN"/>
        </w:rPr>
      </w:pPr>
      <w:r>
        <w:rPr>
          <w:rFonts w:hint="eastAsia"/>
          <w:lang w:eastAsia="zh-CN"/>
        </w:rPr>
        <w:t>文件操作流程</w:t>
      </w:r>
    </w:p>
    <w:p w14:paraId="38D3D452" w14:textId="13FB5F5B" w:rsidR="00E81D41" w:rsidRDefault="00E81D41" w:rsidP="00E81D41">
      <w:pPr>
        <w:rPr>
          <w:lang w:eastAsia="zh-CN"/>
        </w:rPr>
      </w:pPr>
      <w:r>
        <w:rPr>
          <w:rFonts w:hint="eastAsia"/>
          <w:lang w:eastAsia="zh-CN"/>
        </w:rPr>
        <w:t>TinyDFS</w:t>
      </w:r>
      <w:r>
        <w:rPr>
          <w:rFonts w:hint="eastAsia"/>
          <w:lang w:eastAsia="zh-CN"/>
        </w:rPr>
        <w:t>客户端可以向整个分布式文件系统执行文件上传、下载、删除与列出所有文件等命令。</w:t>
      </w:r>
    </w:p>
    <w:p w14:paraId="13AE1A81" w14:textId="5C8CE479" w:rsidR="009317F0" w:rsidRDefault="00955F1E" w:rsidP="009317F0">
      <w:pPr>
        <w:pStyle w:val="Heading3"/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425EC7F" wp14:editId="5DB88838">
                <wp:simplePos x="0" y="0"/>
                <wp:positionH relativeFrom="column">
                  <wp:posOffset>707366</wp:posOffset>
                </wp:positionH>
                <wp:positionV relativeFrom="paragraph">
                  <wp:posOffset>272774</wp:posOffset>
                </wp:positionV>
                <wp:extent cx="3484377" cy="2129155"/>
                <wp:effectExtent l="0" t="0" r="20955" b="23495"/>
                <wp:wrapTopAndBottom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377" cy="2129155"/>
                          <a:chOff x="0" y="0"/>
                          <a:chExt cx="3484377" cy="2129155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24287" y="0"/>
                            <a:ext cx="3260090" cy="2129155"/>
                            <a:chOff x="0" y="0"/>
                            <a:chExt cx="3260090" cy="2129287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3260090" cy="715645"/>
                              <a:chOff x="0" y="0"/>
                              <a:chExt cx="3260509" cy="577969"/>
                            </a:xfrm>
                          </wpg:grpSpPr>
                          <wpg:grpSp>
                            <wpg:cNvPr id="13" name="Group 13"/>
                            <wpg:cNvGrpSpPr/>
                            <wpg:grpSpPr>
                              <a:xfrm>
                                <a:off x="0" y="129396"/>
                                <a:ext cx="3260509" cy="284480"/>
                                <a:chOff x="0" y="0"/>
                                <a:chExt cx="3260509" cy="284480"/>
                              </a:xfrm>
                            </wpg:grpSpPr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009015" cy="284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81667D" w14:textId="71770409" w:rsidR="0037335B" w:rsidRDefault="0037335B" w:rsidP="0082057D">
                                    <w:pPr>
                                      <w:jc w:val="center"/>
                                    </w:pPr>
                                    <w:r>
                                      <w:t>Client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51494" y="0"/>
                                  <a:ext cx="1009015" cy="284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4E70AF" w14:textId="124669DD" w:rsidR="0037335B" w:rsidRDefault="0037335B" w:rsidP="0082057D">
                                    <w:pPr>
                                      <w:jc w:val="center"/>
                                    </w:pPr>
                                    <w:r>
                                      <w:t>NameNode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1138687" y="86264"/>
                                  <a:ext cx="10090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1121434" y="224287"/>
                                  <a:ext cx="10090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1190445" y="0"/>
                                <a:ext cx="905224" cy="2415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01CB5D" w14:textId="53EB8D34" w:rsidR="0037335B" w:rsidRPr="00EF2B32" w:rsidRDefault="0037335B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EF2B32">
                                    <w:rPr>
                                      <w:b/>
                                      <w:sz w:val="18"/>
                                    </w:rPr>
                                    <w:t>GetUploadInfo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Text Box 15"/>
                            <wps:cNvSpPr txBox="1"/>
                            <wps:spPr>
                              <a:xfrm>
                                <a:off x="1216324" y="336430"/>
                                <a:ext cx="905224" cy="2415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4BCB3E" w14:textId="5D8869D4" w:rsidR="0037335B" w:rsidRPr="00EF2B32" w:rsidRDefault="0037335B" w:rsidP="00EF2B32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ChunkingInfo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7366" y="854016"/>
                              <a:ext cx="1008885" cy="3522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CF62E2" w14:textId="34D8D6E1" w:rsidR="0037335B" w:rsidRDefault="0037335B" w:rsidP="00010E18">
                                <w:pPr>
                                  <w:jc w:val="center"/>
                                </w:pPr>
                                <w:r>
                                  <w:t>FileServer1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7102" y="1302589"/>
                              <a:ext cx="1008885" cy="3522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B8381F" w14:textId="05A0F4BA" w:rsidR="0037335B" w:rsidRDefault="0037335B" w:rsidP="00010E18">
                                <w:pPr>
                                  <w:jc w:val="center"/>
                                </w:pPr>
                                <w:r>
                                  <w:t>FileServer2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6840" y="1777042"/>
                              <a:ext cx="1008885" cy="3522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7781E0" w14:textId="2109B54D" w:rsidR="0037335B" w:rsidRDefault="0037335B" w:rsidP="00010E18">
                                <w:pPr>
                                  <w:jc w:val="center"/>
                                </w:pPr>
                                <w:r>
                                  <w:t>FileServer3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23" name="Curved Connector 23"/>
                        <wps:cNvCnPr/>
                        <wps:spPr>
                          <a:xfrm>
                            <a:off x="612476" y="534838"/>
                            <a:ext cx="318651" cy="500332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urved Connector 24"/>
                        <wps:cNvCnPr/>
                        <wps:spPr>
                          <a:xfrm>
                            <a:off x="629728" y="543465"/>
                            <a:ext cx="301925" cy="948905"/>
                          </a:xfrm>
                          <a:prstGeom prst="curvedConnector3">
                            <a:avLst>
                              <a:gd name="adj1" fmla="val 2995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urved Connector 25"/>
                        <wps:cNvCnPr/>
                        <wps:spPr>
                          <a:xfrm>
                            <a:off x="629728" y="526212"/>
                            <a:ext cx="284672" cy="1449237"/>
                          </a:xfrm>
                          <a:prstGeom prst="curvedConnector3">
                            <a:avLst>
                              <a:gd name="adj1" fmla="val 1360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0" y="1078302"/>
                            <a:ext cx="905108" cy="2990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C8C0EB" w14:textId="60C1E3C6" w:rsidR="0037335B" w:rsidRPr="00EF2B32" w:rsidRDefault="0037335B" w:rsidP="00955F1E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Upload Chunks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25EC7F" id="Group 27" o:spid="_x0000_s1026" style="position:absolute;left:0;text-align:left;margin-left:55.7pt;margin-top:21.5pt;width:274.35pt;height:167.65pt;z-index:251677696" coordsize="34843,21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">
                <v:group id="Group 21" o:spid="_x0000_s1027" style="position:absolute;left:2242;width:32601;height:21291" coordsize="32600,21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oup 16" o:spid="_x0000_s1028" style="position:absolute;width:32600;height:7156" coordsize="32605,5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3" o:spid="_x0000_s1029" style="position:absolute;top:1293;width:32605;height:2845" coordsize="326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0" type="#_x0000_t202" style="position:absolute;width:10090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      <v:textbox>
                          <w:txbxContent>
                            <w:p w14:paraId="7C81667D" w14:textId="71770409" w:rsidR="0037335B" w:rsidRDefault="0037335B" w:rsidP="0082057D">
                              <w:pPr>
                                <w:jc w:val="center"/>
                              </w:pPr>
                              <w:r>
                                <w:t>Client</w:t>
                              </w:r>
                            </w:p>
                          </w:txbxContent>
                        </v:textbox>
                      </v:shape>
                      <v:shape id="Text Box 2" o:spid="_x0000_s1031" type="#_x0000_t202" style="position:absolute;left:22514;width:10091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    <v:textbox>
                          <w:txbxContent>
                            <w:p w14:paraId="1F4E70AF" w14:textId="124669DD" w:rsidR="0037335B" w:rsidRDefault="0037335B" w:rsidP="0082057D">
                              <w:pPr>
                                <w:jc w:val="center"/>
                              </w:pPr>
                              <w:r>
                                <w:t>NameNode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" o:spid="_x0000_s1032" type="#_x0000_t32" style="position:absolute;left:11386;top:862;width:100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f07f09 [3204]" strokeweight=".5pt">
                        <v:stroke endarrow="block" joinstyle="miter"/>
                      </v:shape>
                      <v:shape id="Straight Arrow Connector 12" o:spid="_x0000_s1033" type="#_x0000_t32" style="position:absolute;left:11214;top:2242;width:100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QvQ8EAAADbAAAADwAAAGRycy9kb3ducmV2LnhtbERP22oCMRB9L/gPYQTfNKmKl9UorSD6&#10;UB+8fMCwGXeXbiZLEnX165tCoW9zONdZrltbizv5UDnW8D5QIIhzZyouNFzO2/4MRIjIBmvHpOFJ&#10;AdarztsSM+MefKT7KRYihXDIUEMZY5NJGfKSLIaBa4gTd3XeYkzQF9J4fKRwW8uhUhNpseLUUGJD&#10;m5Ly79PNamieqh5N96/x4dN/vUjtws3Ng9a9bvuxABGpjf/iP/fepPlD+P0lHSB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RC9DwQAAANsAAAAPAAAAAAAAAAAAAAAA&#10;AKECAABkcnMvZG93bnJldi54bWxQSwUGAAAAAAQABAD5AAAAjwMAAAAA&#10;" strokecolor="#f07f09 [3204]" strokeweight=".5pt">
                        <v:stroke startarrow="block" joinstyle="miter"/>
                      </v:shape>
                    </v:group>
                    <v:shape id="Text Box 14" o:spid="_x0000_s1034" type="#_x0000_t202" style="position:absolute;left:11904;width:9052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14:paraId="1401CB5D" w14:textId="53EB8D34" w:rsidR="0037335B" w:rsidRPr="00EF2B32" w:rsidRDefault="0037335B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EF2B32">
                              <w:rPr>
                                <w:b/>
                                <w:sz w:val="18"/>
                              </w:rPr>
                              <w:t>GetUploadInfo</w:t>
                            </w:r>
                          </w:p>
                        </w:txbxContent>
                      </v:textbox>
                    </v:shape>
                    <v:shape id="Text Box 15" o:spid="_x0000_s1035" type="#_x0000_t202" style="position:absolute;left:12163;top:3364;width:9052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14:paraId="454BCB3E" w14:textId="5D8869D4" w:rsidR="0037335B" w:rsidRPr="00EF2B32" w:rsidRDefault="0037335B" w:rsidP="00EF2B3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ChunkingInfo</w:t>
                            </w:r>
                          </w:p>
                        </w:txbxContent>
                      </v:textbox>
                    </v:shape>
                  </v:group>
                  <v:shape id="Text Box 2" o:spid="_x0000_s1036" type="#_x0000_t202" style="position:absolute;left:7073;top:8540;width:10089;height:3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nvB78A&#10;AADbAAAADwAAAGRycy9kb3ducmV2LnhtbERPTWsCMRC9F/wPYQq91Ww9tGU1yqIIXhRqxfOQjLur&#10;m0lI4rr+eyMUepvH+5zZYrCd6CnE1rGCj3EBglg703Kt4PC7fv8GEROywc4xKbhThMV89DLD0rgb&#10;/1C/T7XIIRxLVNCk5Espo27IYhw7T5y5kwsWU4ahlibgLYfbTk6K4lNabDk3NOhp2ZC+7K9Wwbba&#10;Lotd6G3lj6dzh17rlY9Kvb0O1RREoiH9i//cG5Pnf8Hzl3yAn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ue8HvwAAANsAAAAPAAAAAAAAAAAAAAAAAJgCAABkcnMvZG93bnJl&#10;di54bWxQSwUGAAAAAAQABAD1AAAAhAMAAAAA&#10;">
                    <v:textbox>
                      <w:txbxContent>
                        <w:p w14:paraId="0FCF62E2" w14:textId="34D8D6E1" w:rsidR="0037335B" w:rsidRDefault="0037335B" w:rsidP="00010E18">
                          <w:pPr>
                            <w:jc w:val="center"/>
                          </w:pPr>
                          <w:r>
                            <w:t>FileServer1</w:t>
                          </w:r>
                        </w:p>
                      </w:txbxContent>
                    </v:textbox>
                  </v:shape>
                  <v:shape id="Text Box 2" o:spid="_x0000_s1037" type="#_x0000_t202" style="position:absolute;left:7071;top:13025;width:10088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Z7dcIA&#10;AADbAAAADwAAAGRycy9kb3ducmV2LnhtbESPQWvDMAyF74P9B6PCbqvTHUbJ6pbQMuilg3WjZ2Gr&#10;SdZYNrabZv9+Ogx6k3hP731abSY/qJFS7gMbWMwrUMQ2uJ5bA99f789LULkgOxwCk4FfyrBZPz6s&#10;sHbhxp80HkurJIRzjQa6UmKtdbYdeczzEIlFO4fksciaWu0S3iTcD/qlql61x56locNI247s5Xj1&#10;Bg7NYVt9pNE38XT+GTBau4vZmKfZ1LyBKjSVu/n/eu8EX2DlFxl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nt1wgAAANsAAAAPAAAAAAAAAAAAAAAAAJgCAABkcnMvZG93&#10;bnJldi54bWxQSwUGAAAAAAQABAD1AAAAhwMAAAAA&#10;">
                    <v:textbox>
                      <w:txbxContent>
                        <w:p w14:paraId="7DB8381F" w14:textId="05A0F4BA" w:rsidR="0037335B" w:rsidRDefault="0037335B" w:rsidP="00010E18">
                          <w:pPr>
                            <w:jc w:val="center"/>
                          </w:pPr>
                          <w:r>
                            <w:t>FileServer2</w:t>
                          </w:r>
                        </w:p>
                      </w:txbxContent>
                    </v:textbox>
                  </v:shape>
                  <v:shape id="Text Box 2" o:spid="_x0000_s1038" type="#_x0000_t202" style="position:absolute;left:7068;top:17770;width:10089;height:3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y9zr8A&#10;AADbAAAADwAAAGRycy9kb3ducmV2LnhtbERPPWvDMBDdC/0P4grZajkZQnGtBJMQ6OJA3dL5kC62&#10;W+skJMVx/300FDo+3ne9X+wkZgpxdKxgXZQgiLUzI/cKPj9Ozy8gYkI2ODkmBb8UYb97fKixMu7G&#10;7zR3qRc5hGOFCoaUfCVl1ANZjIXzxJm7uGAxZRh6aQLecrid5KYst9LiyLlhQE+HgfRPd7UK2qY9&#10;lOcw28Z/Xb4n9FoffVRq9bQ0ryASLelf/Od+Mwo2eX3+kn+A3N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PL3OvwAAANsAAAAPAAAAAAAAAAAAAAAAAJgCAABkcnMvZG93bnJl&#10;di54bWxQSwUGAAAAAAQABAD1AAAAhAMAAAAA&#10;">
                    <v:textbox>
                      <w:txbxContent>
                        <w:p w14:paraId="297781E0" w14:textId="2109B54D" w:rsidR="0037335B" w:rsidRDefault="0037335B" w:rsidP="00010E18">
                          <w:pPr>
                            <w:jc w:val="center"/>
                          </w:pPr>
                          <w:r>
                            <w:t>FileServer3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23" o:spid="_x0000_s1039" type="#_x0000_t38" style="position:absolute;left:6124;top:5348;width:3187;height:500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BYMcMAAADbAAAADwAAAGRycy9kb3ducmV2LnhtbESP3YrCMBSE74V9h3AWvBFNt+oiXaOo&#10;IAje+LMPcGjONl2bk9JEW9/eCIKXw8x8w8yXna3EjRpfOlbwNUpAEOdOl1wo+D1vhzMQPiBrrByT&#10;gjt5WC4+enPMtGv5SLdTKESEsM9QgQmhzqT0uSGLfuRq4uj9ucZiiLIppG6wjXBbyTRJvqXFkuOC&#10;wZo2hvLL6WoV5Kn7v9xTt6d2MpjSarA+H/ZGqf5nt/oBEagL7/CrvdMK0jE8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AWDHDAAAA2wAAAA8AAAAAAAAAAAAA&#10;AAAAoQIAAGRycy9kb3ducmV2LnhtbFBLBQYAAAAABAAEAPkAAACRAwAAAAA=&#10;" adj="10800" strokecolor="#f07f09 [3204]" strokeweight=".5pt">
                  <v:stroke endarrow="block" joinstyle="miter"/>
                </v:shape>
                <v:shape id="Curved Connector 24" o:spid="_x0000_s1040" type="#_x0000_t38" style="position:absolute;left:6297;top:5434;width:3019;height:948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MhE8UAAADbAAAADwAAAGRycy9kb3ducmV2LnhtbESPQWvCQBSE74X+h+UVequbikiIrsGG&#10;agVP1V56e2afSUj2bZpdk/jvXaHgcZiZb5hlOppG9NS5yrKC90kEgji3uuJCwc9x8xaDcB5ZY2OZ&#10;FFzJQbp6flpiou3A39QffCEChF2CCkrv20RKl5dk0E1sSxy8s+0M+iC7QuoOhwA3jZxG0VwarDgs&#10;lNhSVlJeHy5GwfC7yduP2Z+5xtv5Z9x/ZfX+lCn1+jKuFyA8jf4R/m/vtILpDO5fwg+Qq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7MhE8UAAADbAAAADwAAAAAAAAAA&#10;AAAAAAChAgAAZHJzL2Rvd25yZXYueG1sUEsFBgAAAAAEAAQA+QAAAJMDAAAAAA==&#10;" adj="6469" strokecolor="#f07f09 [3204]" strokeweight=".5pt">
                  <v:stroke endarrow="block" joinstyle="miter"/>
                </v:shape>
                <v:shape id="Curved Connector 25" o:spid="_x0000_s1041" type="#_x0000_t38" style="position:absolute;left:6297;top:5262;width:2847;height:14492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3F78QAAADbAAAADwAAAGRycy9kb3ducmV2LnhtbESPUUvDQBCE3wX/w7GCb/ZiSoukvZYa&#10;sFV8ibE/YJvbJqG5vZhb2/jvPaHg4zAz3zDL9eg6daYhtJ4NPE4SUMSVty3XBvafLw9PoIIgW+w8&#10;k4EfCrBe3d4sMbP+wh90LqVWEcIhQwONSJ9pHaqGHIaJ74mjd/SDQ4lyqLUd8BLhrtNpksy1w5bj&#10;QoM95Q1Vp/LbGXhPnreHIv8qi+nurZC0Kncyy425vxs3C1BCo/yHr+1XayCdwd+X+AP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TcXvxAAAANsAAAAPAAAAAAAAAAAA&#10;AAAAAKECAABkcnMvZG93bnJldi54bWxQSwUGAAAAAAQABAD5AAAAkgMAAAAA&#10;" adj="2938" strokecolor="#f07f09 [3204]" strokeweight=".5pt">
                  <v:stroke endarrow="block" joinstyle="miter"/>
                </v:shape>
                <v:shape id="Text Box 26" o:spid="_x0000_s1042" type="#_x0000_t202" style="position:absolute;top:10783;width:9051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14:paraId="62C8C0EB" w14:textId="60C1E3C6" w:rsidR="0037335B" w:rsidRPr="00EF2B32" w:rsidRDefault="0037335B" w:rsidP="00955F1E">
                        <w:pPr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Upload Chunks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317F0">
        <w:rPr>
          <w:rFonts w:hint="eastAsia"/>
          <w:lang w:eastAsia="zh-CN"/>
        </w:rPr>
        <w:t>文件上传</w:t>
      </w:r>
    </w:p>
    <w:p w14:paraId="78CD9EA3" w14:textId="0EF11FAC" w:rsidR="00010E18" w:rsidRDefault="00010E18" w:rsidP="009317F0">
      <w:pPr>
        <w:rPr>
          <w:lang w:eastAsia="zh-CN"/>
        </w:rPr>
      </w:pPr>
    </w:p>
    <w:p w14:paraId="6D9F096E" w14:textId="4510811C" w:rsidR="009317F0" w:rsidRDefault="00EF2B32" w:rsidP="0037335B">
      <w:pPr>
        <w:rPr>
          <w:lang w:eastAsia="zh-CN"/>
        </w:rPr>
      </w:pPr>
      <w:r>
        <w:rPr>
          <w:rFonts w:hint="eastAsia"/>
          <w:lang w:eastAsia="zh-CN"/>
        </w:rPr>
        <w:t>当客户端执行文件上传命令时，其通过</w:t>
      </w:r>
      <w:r>
        <w:rPr>
          <w:rFonts w:hint="eastAsia"/>
          <w:lang w:eastAsia="zh-CN"/>
        </w:rPr>
        <w:t>WCF</w:t>
      </w:r>
      <w:r>
        <w:rPr>
          <w:rFonts w:hint="eastAsia"/>
          <w:lang w:eastAsia="zh-CN"/>
        </w:rPr>
        <w:t>远程调用</w:t>
      </w:r>
      <w:r>
        <w:rPr>
          <w:rFonts w:hint="eastAsia"/>
          <w:lang w:eastAsia="zh-CN"/>
        </w:rPr>
        <w:t>NameNode</w:t>
      </w:r>
      <w:r>
        <w:rPr>
          <w:rFonts w:hint="eastAsia"/>
          <w:lang w:eastAsia="zh-CN"/>
        </w:rPr>
        <w:t>的</w:t>
      </w:r>
      <w:r>
        <w:rPr>
          <w:highlight w:val="white"/>
        </w:rPr>
        <w:t>GetUploadInfo</w:t>
      </w:r>
      <w:r>
        <w:t>()</w:t>
      </w:r>
      <w:r>
        <w:rPr>
          <w:rFonts w:hint="eastAsia"/>
          <w:highlight w:val="white"/>
          <w:lang w:eastAsia="zh-CN"/>
        </w:rPr>
        <w:t>方法。</w:t>
      </w:r>
      <w:r>
        <w:rPr>
          <w:rFonts w:hint="eastAsia"/>
          <w:highlight w:val="white"/>
          <w:lang w:eastAsia="zh-CN"/>
        </w:rPr>
        <w:t>NameNode</w:t>
      </w:r>
      <w:r>
        <w:rPr>
          <w:rFonts w:hint="eastAsia"/>
          <w:highlight w:val="white"/>
          <w:lang w:eastAsia="zh-CN"/>
        </w:rPr>
        <w:t>根据文件的长度，计算文件应该被划分为的块数，并指定每个块的</w:t>
      </w:r>
      <w:r>
        <w:rPr>
          <w:rFonts w:hint="eastAsia"/>
          <w:highlight w:val="white"/>
          <w:lang w:eastAsia="zh-CN"/>
        </w:rPr>
        <w:t>GUID</w:t>
      </w:r>
      <w:r>
        <w:rPr>
          <w:rFonts w:hint="eastAsia"/>
          <w:highlight w:val="white"/>
          <w:lang w:eastAsia="zh-CN"/>
        </w:rPr>
        <w:t>以及其对应的存放位置（块服务器</w:t>
      </w:r>
      <w:r>
        <w:rPr>
          <w:rFonts w:hint="eastAsia"/>
          <w:highlight w:val="white"/>
          <w:lang w:eastAsia="zh-CN"/>
        </w:rPr>
        <w:t>ID</w:t>
      </w:r>
      <w:r>
        <w:rPr>
          <w:rFonts w:hint="eastAsia"/>
          <w:highlight w:val="white"/>
          <w:lang w:eastAsia="zh-CN"/>
        </w:rPr>
        <w:t>）。</w:t>
      </w:r>
    </w:p>
    <w:p w14:paraId="2535F11B" w14:textId="174122CA" w:rsidR="00EF2B32" w:rsidRDefault="00EF2B32" w:rsidP="0037335B">
      <w:pPr>
        <w:rPr>
          <w:lang w:eastAsia="zh-CN"/>
        </w:rPr>
      </w:pPr>
      <w:r>
        <w:rPr>
          <w:rFonts w:hint="eastAsia"/>
          <w:highlight w:val="white"/>
          <w:lang w:eastAsia="zh-CN"/>
        </w:rPr>
        <w:t>客户端在获得了文件分块与存储位置的信息后，将文件切割为对应的文件块，然后，直接同每个块服务器通信，远程调用块服务器的</w:t>
      </w:r>
      <w:proofErr w:type="spellStart"/>
      <w:r>
        <w:rPr>
          <w:highlight w:val="white"/>
        </w:rPr>
        <w:t>UploadChunk</w:t>
      </w:r>
      <w:proofErr w:type="spellEnd"/>
      <w:r>
        <w:rPr>
          <w:highlight w:val="white"/>
        </w:rPr>
        <w:t>(</w:t>
      </w:r>
      <w:r>
        <w:rPr>
          <w:color w:val="2B91AF"/>
          <w:highlight w:val="white"/>
        </w:rPr>
        <w:t>Stream</w:t>
      </w:r>
      <w:r>
        <w:rPr>
          <w:highlight w:val="white"/>
        </w:rPr>
        <w:t xml:space="preserve"> stream)</w:t>
      </w:r>
      <w:r>
        <w:rPr>
          <w:rFonts w:hint="eastAsia"/>
          <w:highlight w:val="white"/>
          <w:lang w:eastAsia="zh-CN"/>
        </w:rPr>
        <w:t>方法将每个块上传到块服务器上。当所有的块被上传完成后，文件上传操作方结束。</w:t>
      </w:r>
    </w:p>
    <w:p w14:paraId="0B4EADAE" w14:textId="1B48FAF5" w:rsidR="00955F1E" w:rsidRDefault="00955F1E" w:rsidP="00955F1E">
      <w:pPr>
        <w:pStyle w:val="Heading3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B0E9438" wp14:editId="3A7C1B28">
                <wp:simplePos x="0" y="0"/>
                <wp:positionH relativeFrom="margin">
                  <wp:align>center</wp:align>
                </wp:positionH>
                <wp:positionV relativeFrom="paragraph">
                  <wp:posOffset>332081</wp:posOffset>
                </wp:positionV>
                <wp:extent cx="3552825" cy="2111375"/>
                <wp:effectExtent l="0" t="0" r="28575" b="22225"/>
                <wp:wrapTopAndBottom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2825" cy="2111375"/>
                          <a:chOff x="-69010" y="17253"/>
                          <a:chExt cx="3553387" cy="2111902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224287" y="17253"/>
                            <a:ext cx="3260090" cy="2111902"/>
                            <a:chOff x="0" y="17254"/>
                            <a:chExt cx="3260090" cy="2112033"/>
                          </a:xfrm>
                        </wpg:grpSpPr>
                        <wpg:grpSp>
                          <wpg:cNvPr id="30" name="Group 30"/>
                          <wpg:cNvGrpSpPr/>
                          <wpg:grpSpPr>
                            <a:xfrm>
                              <a:off x="0" y="17254"/>
                              <a:ext cx="3260090" cy="698391"/>
                              <a:chOff x="0" y="13935"/>
                              <a:chExt cx="3260509" cy="564034"/>
                            </a:xfrm>
                          </wpg:grpSpPr>
                          <wpg:grpSp>
                            <wpg:cNvPr id="31" name="Group 31"/>
                            <wpg:cNvGrpSpPr/>
                            <wpg:grpSpPr>
                              <a:xfrm>
                                <a:off x="0" y="129396"/>
                                <a:ext cx="3260509" cy="284480"/>
                                <a:chOff x="0" y="0"/>
                                <a:chExt cx="3260509" cy="284480"/>
                              </a:xfrm>
                            </wpg:grpSpPr>
                            <wps:wsp>
                              <wps:cNvPr id="19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009015" cy="284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8BC4E0" w14:textId="77777777" w:rsidR="0037335B" w:rsidRDefault="0037335B" w:rsidP="00955F1E">
                                    <w:pPr>
                                      <w:jc w:val="center"/>
                                    </w:pPr>
                                    <w:r>
                                      <w:t>Client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51494" y="0"/>
                                  <a:ext cx="1009015" cy="284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E39995" w14:textId="77777777" w:rsidR="0037335B" w:rsidRDefault="0037335B" w:rsidP="00955F1E">
                                    <w:pPr>
                                      <w:jc w:val="center"/>
                                    </w:pPr>
                                    <w:r>
                                      <w:t>NameNode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4" name="Straight Arrow Connector 194"/>
                              <wps:cNvCnPr/>
                              <wps:spPr>
                                <a:xfrm>
                                  <a:off x="1138687" y="86264"/>
                                  <a:ext cx="10090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Straight Arrow Connector 195"/>
                              <wps:cNvCnPr/>
                              <wps:spPr>
                                <a:xfrm>
                                  <a:off x="1121434" y="224287"/>
                                  <a:ext cx="10090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1138046" y="13935"/>
                                <a:ext cx="1095998" cy="2415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6A02A4" w14:textId="31E8D443" w:rsidR="0037335B" w:rsidRPr="00EF2B32" w:rsidRDefault="0037335B" w:rsidP="00955F1E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955F1E">
                                    <w:rPr>
                                      <w:b/>
                                      <w:sz w:val="18"/>
                                    </w:rPr>
                                    <w:t>GetDownLoadInfo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Text Box 197"/>
                            <wps:cNvSpPr txBox="1"/>
                            <wps:spPr>
                              <a:xfrm>
                                <a:off x="1216324" y="336430"/>
                                <a:ext cx="905224" cy="2415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1D143C" w14:textId="77777777" w:rsidR="0037335B" w:rsidRPr="00EF2B32" w:rsidRDefault="0037335B" w:rsidP="00955F1E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ChunkingInfo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7366" y="854016"/>
                              <a:ext cx="1008885" cy="3522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B9B7D8" w14:textId="77777777" w:rsidR="0037335B" w:rsidRDefault="0037335B" w:rsidP="00955F1E">
                                <w:pPr>
                                  <w:jc w:val="center"/>
                                </w:pPr>
                                <w:r>
                                  <w:t>FileServer1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9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7102" y="1302589"/>
                              <a:ext cx="1008885" cy="3522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3FFE2C" w14:textId="77777777" w:rsidR="0037335B" w:rsidRDefault="0037335B" w:rsidP="00955F1E">
                                <w:pPr>
                                  <w:jc w:val="center"/>
                                </w:pPr>
                                <w:r>
                                  <w:t>FileServer2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6840" y="1777042"/>
                              <a:ext cx="1008885" cy="3522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0F1F1C" w14:textId="77777777" w:rsidR="0037335B" w:rsidRDefault="0037335B" w:rsidP="00955F1E">
                                <w:pPr>
                                  <w:jc w:val="center"/>
                                </w:pPr>
                                <w:r>
                                  <w:t>FileServer3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201" name="Curved Connector 201"/>
                        <wps:cNvCnPr/>
                        <wps:spPr>
                          <a:xfrm>
                            <a:off x="612476" y="534838"/>
                            <a:ext cx="318651" cy="500332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Curved Connector 202"/>
                        <wps:cNvCnPr/>
                        <wps:spPr>
                          <a:xfrm>
                            <a:off x="629728" y="543465"/>
                            <a:ext cx="301925" cy="948905"/>
                          </a:xfrm>
                          <a:prstGeom prst="curvedConnector3">
                            <a:avLst>
                              <a:gd name="adj1" fmla="val 2995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Curved Connector 203"/>
                        <wps:cNvCnPr/>
                        <wps:spPr>
                          <a:xfrm>
                            <a:off x="629728" y="526212"/>
                            <a:ext cx="284672" cy="1449237"/>
                          </a:xfrm>
                          <a:prstGeom prst="curvedConnector3">
                            <a:avLst>
                              <a:gd name="adj1" fmla="val 1360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-69010" y="991753"/>
                            <a:ext cx="1259505" cy="5613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38BBB2" w14:textId="0D6EADEC" w:rsidR="0037335B" w:rsidRDefault="0037335B" w:rsidP="00955F1E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Download Chunks</w:t>
                              </w:r>
                            </w:p>
                            <w:p w14:paraId="653BF6CB" w14:textId="4F34F5CE" w:rsidR="0037335B" w:rsidRPr="00EF2B32" w:rsidRDefault="0037335B" w:rsidP="00955F1E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By GUID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0E9438" id="Group 28" o:spid="_x0000_s1043" style="position:absolute;left:0;text-align:left;margin-left:0;margin-top:26.15pt;width:279.75pt;height:166.25pt;z-index:251679744;mso-position-horizontal:center;mso-position-horizontal-relative:margin;mso-width-relative:margin;mso-height-relative:margin" coordorigin="-690,172" coordsize="35533,21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">
                <v:group id="Group 29" o:spid="_x0000_s1044" style="position:absolute;left:2242;top:172;width:32601;height:21119" coordorigin=",172" coordsize="32600,21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30" o:spid="_x0000_s1045" style="position:absolute;top:172;width:32600;height:6984" coordorigin=",139" coordsize="32605,5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group id="Group 31" o:spid="_x0000_s1046" style="position:absolute;top:1293;width:32605;height:2845" coordsize="326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shape id="Text Box 2" o:spid="_x0000_s1047" type="#_x0000_t202" style="position:absolute;width:10090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SSTcMA&#10;AADcAAAADwAAAGRycy9kb3ducmV2LnhtbERPTWvCQBC9C/0PyxR6kWZTFWtSV5GCYm/Wir0O2TEJ&#10;zc7G3TWm/75bELzN433OfNmbRnTkfG1ZwUuSgiAurK65VHD4Wj/PQPiArLGxTAp+ycNy8TCYY67t&#10;lT+p24dSxBD2OSqoQmhzKX1RkUGf2JY4cifrDIYIXSm1w2sMN40cpelUGqw5NlTY0ntFxc/+YhTM&#10;Jtvu23+Md8diemqyMHztNmen1NNjv3oDEagPd/HNvdVxfjaC/2fiB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SSTcMAAADcAAAADwAAAAAAAAAAAAAAAACYAgAAZHJzL2Rv&#10;d25yZXYueG1sUEsFBgAAAAAEAAQA9QAAAIgDAAAAAA==&#10;">
                        <v:textbox>
                          <w:txbxContent>
                            <w:p w14:paraId="238BC4E0" w14:textId="77777777" w:rsidR="0037335B" w:rsidRDefault="0037335B" w:rsidP="00955F1E">
                              <w:pPr>
                                <w:jc w:val="center"/>
                              </w:pPr>
                              <w:r>
                                <w:t>Client</w:t>
                              </w:r>
                            </w:p>
                          </w:txbxContent>
                        </v:textbox>
                      </v:shape>
                      <v:shape id="Text Box 2" o:spid="_x0000_s1048" type="#_x0000_t202" style="position:absolute;left:22514;width:10091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g31sMA&#10;AADcAAAADwAAAGRycy9kb3ducmV2LnhtbERPS2sCMRC+C/6HMIIXqVm1WN0apQgt9uYLex024+7i&#10;ZrJN4rr+e1MoeJuP7zmLVWsq0ZDzpWUFo2ECgjizuuRcwfHw+TID4QOyxsoyKbiTh9Wy21lgqu2N&#10;d9TsQy5iCPsUFRQh1KmUPivIoB/amjhyZ+sMhghdLrXDWww3lRwnyVQaLDk2FFjTuqDssr8aBbPX&#10;TfPjvyfbUzY9V/MweGu+fp1S/V778Q4iUBue4n/3Rsf58wn8PRMv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g31sMAAADcAAAADwAAAAAAAAAAAAAAAACYAgAAZHJzL2Rv&#10;d25yZXYueG1sUEsFBgAAAAAEAAQA9QAAAIgDAAAAAA==&#10;">
                        <v:textbox>
                          <w:txbxContent>
                            <w:p w14:paraId="2FE39995" w14:textId="77777777" w:rsidR="0037335B" w:rsidRDefault="0037335B" w:rsidP="00955F1E">
                              <w:pPr>
                                <w:jc w:val="center"/>
                              </w:pPr>
                              <w:r>
                                <w:t>NameNode</w:t>
                              </w:r>
                            </w:p>
                          </w:txbxContent>
                        </v:textbox>
                      </v:shape>
                      <v:shape id="Straight Arrow Connector 194" o:spid="_x0000_s1049" type="#_x0000_t32" style="position:absolute;left:11386;top:862;width:100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HuAcQAAADcAAAADwAAAGRycy9kb3ducmV2LnhtbESPQWvCQBCF70L/wzKFXqRulFhq6iql&#10;IO3VaEuPQ3aaDWZnQ3bU+O+7guBthvfmfW+W68G36kR9bAIbmE4yUMRVsA3XBva7zfMrqCjIFtvA&#10;ZOBCEdarh9ESCxvOvKVTKbVKIRwLNOBEukLrWDnyGCehI07aX+g9Slr7Wtsezynct3qWZS/aY8OJ&#10;4LCjD0fVoTz6xKX9bFzOx4v88Infvz9OLvlUjHl6HN7fQAkNcjffrr9sqr/I4fpMmk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se4BxAAAANwAAAAPAAAAAAAAAAAA&#10;AAAAAKECAABkcnMvZG93bnJldi54bWxQSwUGAAAAAAQABAD5AAAAkgMAAAAA&#10;" strokecolor="#f07f09 [3204]" strokeweight=".5pt">
                        <v:stroke endarrow="block" joinstyle="miter"/>
                      </v:shape>
                      <v:shape id="Straight Arrow Connector 195" o:spid="_x0000_s1050" type="#_x0000_t32" style="position:absolute;left:11214;top:2242;width:100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zEK8MAAADcAAAADwAAAGRycy9kb3ducmV2LnhtbERPzWoCMRC+F/oOYQreNLHVqtvNSitI&#10;PbSHqg8wbKa7i5vJkkRdffpGEHqbj+938mVvW3EiHxrHGsYjBYK4dKbhSsN+tx7OQYSIbLB1TBou&#10;FGBZPD7kmBl35h86bWMlUgiHDDXUMXaZlKGsyWIYuY44cb/OW4wJ+koaj+cUblv5rNSrtNhwaqix&#10;o1VN5WF7tBq6i2pfZpvr5PvDf11JfYajWwStB0/9+xuISH38F9/dG5PmL6ZweyZdI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cxCvDAAAA3AAAAA8AAAAAAAAAAAAA&#10;AAAAoQIAAGRycy9kb3ducmV2LnhtbFBLBQYAAAAABAAEAPkAAACRAwAAAAA=&#10;" strokecolor="#f07f09 [3204]" strokeweight=".5pt">
                        <v:stroke startarrow="block" joinstyle="miter"/>
                      </v:shape>
                    </v:group>
                    <v:shape id="Text Box 196" o:spid="_x0000_s1051" type="#_x0000_t202" style="position:absolute;left:11380;top:139;width:10960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uia8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mvCV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7omvEAAAA3AAAAA8AAAAAAAAAAAAAAAAAmAIAAGRycy9k&#10;b3ducmV2LnhtbFBLBQYAAAAABAAEAPUAAACJAwAAAAA=&#10;" filled="f" stroked="f" strokeweight=".5pt">
                      <v:textbox>
                        <w:txbxContent>
                          <w:p w14:paraId="746A02A4" w14:textId="31E8D443" w:rsidR="0037335B" w:rsidRPr="00EF2B32" w:rsidRDefault="0037335B" w:rsidP="00955F1E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955F1E">
                              <w:rPr>
                                <w:b/>
                                <w:sz w:val="18"/>
                              </w:rPr>
                              <w:t>GetDownLoadInfo</w:t>
                            </w:r>
                          </w:p>
                        </w:txbxContent>
                      </v:textbox>
                    </v:shape>
                    <v:shape id="Text Box 197" o:spid="_x0000_s1052" type="#_x0000_t202" style="position:absolute;left:12163;top:3364;width:9052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cH8M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H33D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cH8MMAAADcAAAADwAAAAAAAAAAAAAAAACYAgAAZHJzL2Rv&#10;d25yZXYueG1sUEsFBgAAAAAEAAQA9QAAAIgDAAAAAA==&#10;" filled="f" stroked="f" strokeweight=".5pt">
                      <v:textbox>
                        <w:txbxContent>
                          <w:p w14:paraId="301D143C" w14:textId="77777777" w:rsidR="0037335B" w:rsidRPr="00EF2B32" w:rsidRDefault="0037335B" w:rsidP="00955F1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ChunkingInfo</w:t>
                            </w:r>
                          </w:p>
                        </w:txbxContent>
                      </v:textbox>
                    </v:shape>
                  </v:group>
                  <v:shape id="Text Box 2" o:spid="_x0000_s1053" type="#_x0000_t202" style="position:absolute;left:7073;top:8540;width:10089;height:3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gCisMA&#10;AADcAAAADwAAAGRycy9kb3ducmV2LnhtbESPQWvDMAyF74P9B6PBbqvTHUab1i2hY7BLB+3GzsJW&#10;k7SxbGwvzf79dCjsJvGe3vu03k5+UCOl3Ac2MJ9VoIhtcD23Br4+354WoHJBdjgEJgO/lGG7ub9b&#10;Y+3ClQ80HkurJIRzjQa6UmKtdbYdecyzEIlFO4XksciaWu0SXiXcD/q5ql60x56locNIu47s5fjj&#10;Deyb/a76SKNv4vfpPGC09jVmYx4fpmYFqtBU/s2363cn+EuhlWdkAr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gCisMAAADcAAAADwAAAAAAAAAAAAAAAACYAgAAZHJzL2Rv&#10;d25yZXYueG1sUEsFBgAAAAAEAAQA9QAAAIgDAAAAAA==&#10;">
                    <v:textbox>
                      <w:txbxContent>
                        <w:p w14:paraId="59B9B7D8" w14:textId="77777777" w:rsidR="0037335B" w:rsidRDefault="0037335B" w:rsidP="00955F1E">
                          <w:pPr>
                            <w:jc w:val="center"/>
                          </w:pPr>
                          <w:r>
                            <w:t>FileServer1</w:t>
                          </w:r>
                        </w:p>
                      </w:txbxContent>
                    </v:textbox>
                  </v:shape>
                  <v:shape id="Text Box 2" o:spid="_x0000_s1054" type="#_x0000_t202" style="position:absolute;left:7071;top:13025;width:10088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SnEcAA&#10;AADcAAAADwAAAGRycy9kb3ducmV2LnhtbERPS2sCMRC+C/0PYQq9adYepG6NsiiCFws+8Dwk4+7W&#10;zSQk6br9941Q8DYf33MWq8F2oqcQW8cKppMCBLF2puVawfm0HX+AiAnZYOeYFPxShNXyZbTA0rg7&#10;H6g/plrkEI4lKmhS8qWUUTdkMU6cJ87c1QWLKcNQSxPwnsNtJ9+LYiYttpwbGvS0bkjfjj9Wwb7a&#10;r4uv0NvKX67fHXqtNz4q9fY6VJ8gEg3pKf5370yeP5/D45l8gV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SnEcAAAADcAAAADwAAAAAAAAAAAAAAAACYAgAAZHJzL2Rvd25y&#10;ZXYueG1sUEsFBgAAAAAEAAQA9QAAAIUDAAAAAA==&#10;">
                    <v:textbox>
                      <w:txbxContent>
                        <w:p w14:paraId="4A3FFE2C" w14:textId="77777777" w:rsidR="0037335B" w:rsidRDefault="0037335B" w:rsidP="00955F1E">
                          <w:pPr>
                            <w:jc w:val="center"/>
                          </w:pPr>
                          <w:r>
                            <w:t>FileServer2</w:t>
                          </w:r>
                        </w:p>
                      </w:txbxContent>
                    </v:textbox>
                  </v:shape>
                  <v:shape id="Text Box 2" o:spid="_x0000_s1055" type="#_x0000_t202" style="position:absolute;left:7068;top:17770;width:10089;height:3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H6d8AA&#10;AADcAAAADwAAAGRycy9kb3ducmV2LnhtbESPQWsCMRSE7wX/Q3iCt5rVg5StURZF8KJQlZ4fyXN3&#10;dfMSkriu/74pFHocZuYbZrkebCd6CrF1rGA2LUAQa2darhVczrv3DxAxIRvsHJOCF0VYr0ZvSyyN&#10;e/IX9adUiwzhWKKCJiVfShl1Qxbj1Hni7F1dsJiyDLU0AZ8Zbjs5L4qFtNhyXmjQ06YhfT89rIJD&#10;ddgUx9Dbyn9fbx16rbc+KjUZD9UniERD+g//tfdGQSbC75l8BOTq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OH6d8AAAADcAAAADwAAAAAAAAAAAAAAAACYAgAAZHJzL2Rvd25y&#10;ZXYueG1sUEsFBgAAAAAEAAQA9QAAAIUDAAAAAA==&#10;">
                    <v:textbox>
                      <w:txbxContent>
                        <w:p w14:paraId="5F0F1F1C" w14:textId="77777777" w:rsidR="0037335B" w:rsidRDefault="0037335B" w:rsidP="00955F1E">
                          <w:pPr>
                            <w:jc w:val="center"/>
                          </w:pPr>
                          <w:r>
                            <w:t>FileServer3</w:t>
                          </w:r>
                        </w:p>
                      </w:txbxContent>
                    </v:textbox>
                  </v:shape>
                </v:group>
                <v:shape id="Curved Connector 201" o:spid="_x0000_s1056" type="#_x0000_t38" style="position:absolute;left:6124;top:5348;width:3187;height:500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PRgMIAAADcAAAADwAAAGRycy9kb3ducmV2LnhtbESP0YrCMBRE3xf8h3AFX0RTy65INYoK&#10;guCLq37Apbk21eamNNHWvzcLwj4OM3OGWaw6W4knNb50rGAyTkAQ506XXCi4nHejGQgfkDVWjknB&#10;izyslr2vBWbatfxLz1MoRISwz1CBCaHOpPS5IYt+7Gri6F1dYzFE2RRSN9hGuK1kmiRTabHkuGCw&#10;pq2h/H56WAV56m73V+oO1H4Pf2g93JyPB6PUoN+t5yACdeE//GnvtYI0mcDfmXg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PRgMIAAADcAAAADwAAAAAAAAAAAAAA&#10;AAChAgAAZHJzL2Rvd25yZXYueG1sUEsFBgAAAAAEAAQA+QAAAJADAAAAAA==&#10;" adj="10800" strokecolor="#f07f09 [3204]" strokeweight=".5pt">
                  <v:stroke endarrow="block" joinstyle="miter"/>
                </v:shape>
                <v:shape id="Curved Connector 202" o:spid="_x0000_s1057" type="#_x0000_t38" style="position:absolute;left:6297;top:5434;width:3019;height:948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odtsUAAADcAAAADwAAAGRycy9kb3ducmV2LnhtbESPQWvCQBSE7wX/w/KE3urGUCREV9FQ&#10;24Knqhdvz+wzCWbfxuw2if++KxQ8DjPzDbNYDaYWHbWusqxgOolAEOdWV1woOB62bwkI55E11pZJ&#10;wZ0crJajlwWm2vb8Q93eFyJA2KWooPS+SaV0eUkG3cQ2xMG72NagD7ItpG6xD3BTyziKZtJgxWGh&#10;xIaykvLr/tco6E/bvNm838w9+Zx9JN1Xdt2dM6Vex8N6DsLT4J/h//a3VhBHMTzOh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godtsUAAADcAAAADwAAAAAAAAAA&#10;AAAAAAChAgAAZHJzL2Rvd25yZXYueG1sUEsFBgAAAAAEAAQA+QAAAJMDAAAAAA==&#10;" adj="6469" strokecolor="#f07f09 [3204]" strokeweight=".5pt">
                  <v:stroke endarrow="block" joinstyle="miter"/>
                </v:shape>
                <v:shape id="Curved Connector 203" o:spid="_x0000_s1058" type="#_x0000_t38" style="position:absolute;left:6297;top:5262;width:2847;height:14492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cBfMUAAADcAAAADwAAAGRycy9kb3ducmV2LnhtbESPUUvDQBCE3wX/w7EF3+xdU5QSey0a&#10;0Cq+xNQfsM1tk2BuL+bWNv57TxB8HGbmG2a9nXyvTjTGLrCFxdyAIq6D67ix8L5/vF6BioLssA9M&#10;Fr4pwnZzebHG3IUzv9GpkkYlCMccLbQiQ651rFvyGOdhIE7eMYweJcmx0W7Ec4L7XmfG3GqPHaeF&#10;FgcqWqo/qi9v4dU8PB3K4rMql7uXUrK62slNYe3VbLq/AyU0yX/4r/3sLGRmCb9n0hH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cBfMUAAADcAAAADwAAAAAAAAAA&#10;AAAAAAChAgAAZHJzL2Rvd25yZXYueG1sUEsFBgAAAAAEAAQA+QAAAJMDAAAAAA==&#10;" adj="2938" strokecolor="#f07f09 [3204]" strokeweight=".5pt">
                  <v:stroke endarrow="block" joinstyle="miter"/>
                </v:shape>
                <v:shape id="Text Box 204" o:spid="_x0000_s1059" type="#_x0000_t202" style="position:absolute;left:-690;top:9917;width:12594;height:5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tfMYA&#10;AADcAAAADwAAAGRycy9kb3ducmV2LnhtbESPQWvCQBSE74X+h+UVvNWNQYukriKB0FL0YOqlt9fs&#10;Mwlm36bZbZL6612h4HGYmW+Y1WY0jeipc7VlBbNpBIK4sLrmUsHxM3tegnAeWWNjmRT8kYPN+vFh&#10;hYm2Ax+oz30pAoRdggoq79tESldUZNBNbUscvJPtDPogu1LqDocAN42Mo+hFGqw5LFTYUlpRcc5/&#10;jYKPNNvj4Ts2y0uTvu1O2/bn+LVQavI0bl9BeBr9PfzfftcK4mgO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ptfMYAAADcAAAADwAAAAAAAAAAAAAAAACYAgAAZHJz&#10;L2Rvd25yZXYueG1sUEsFBgAAAAAEAAQA9QAAAIsDAAAAAA==&#10;" filled="f" stroked="f" strokeweight=".5pt">
                  <v:textbox>
                    <w:txbxContent>
                      <w:p w14:paraId="6838BBB2" w14:textId="0D6EADEC" w:rsidR="0037335B" w:rsidRDefault="0037335B" w:rsidP="00955F1E">
                        <w:pPr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Download Chunks</w:t>
                        </w:r>
                      </w:p>
                      <w:p w14:paraId="653BF6CB" w14:textId="4F34F5CE" w:rsidR="0037335B" w:rsidRPr="00EF2B32" w:rsidRDefault="0037335B" w:rsidP="00955F1E">
                        <w:pPr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By GUID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  <w:lang w:eastAsia="zh-CN"/>
        </w:rPr>
        <w:t>文件下载</w:t>
      </w:r>
    </w:p>
    <w:p w14:paraId="7A1D3A3B" w14:textId="1C62F475" w:rsidR="00955F1E" w:rsidRDefault="00955F1E" w:rsidP="0037335B">
      <w:pPr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hint="eastAsia"/>
          <w:lang w:eastAsia="zh-CN"/>
        </w:rPr>
        <w:t>当客户端执行文件下载命令时，其通过</w:t>
      </w:r>
      <w:r>
        <w:rPr>
          <w:rFonts w:hint="eastAsia"/>
          <w:lang w:eastAsia="zh-CN"/>
        </w:rPr>
        <w:t>WCF</w:t>
      </w:r>
      <w:r>
        <w:rPr>
          <w:rFonts w:hint="eastAsia"/>
          <w:lang w:eastAsia="zh-CN"/>
        </w:rPr>
        <w:t>远程调用</w:t>
      </w:r>
      <w:r>
        <w:rPr>
          <w:rFonts w:hint="eastAsia"/>
          <w:lang w:eastAsia="zh-CN"/>
        </w:rPr>
        <w:t>NameNode</w:t>
      </w:r>
      <w:r>
        <w:rPr>
          <w:rFonts w:hint="eastAsia"/>
          <w:lang w:eastAsia="zh-CN"/>
        </w:rPr>
        <w:t>的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GetDownLoadInfo(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hint="eastAsia"/>
          <w:highlight w:val="white"/>
          <w:lang w:eastAsia="zh-CN"/>
        </w:rPr>
        <w:t>方法。得到文件的块分布信息，之后，客户端同每一个块所对应的块服务器通信，远程调用相应块服务器的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GetChunkByGUID(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  <w:lang w:eastAsia="zh-CN"/>
        </w:rPr>
        <w:t>方法，下载得到该块。</w:t>
      </w:r>
    </w:p>
    <w:p w14:paraId="3977EE8A" w14:textId="022600D0" w:rsidR="00955F1E" w:rsidRDefault="00955F1E" w:rsidP="0037335B">
      <w:pPr>
        <w:rPr>
          <w:lang w:eastAsia="zh-CN"/>
        </w:rPr>
      </w:pPr>
      <w:r>
        <w:rPr>
          <w:rFonts w:hint="eastAsia"/>
          <w:highlight w:val="white"/>
          <w:lang w:eastAsia="zh-CN"/>
        </w:rPr>
        <w:t>当所有的块下载完毕之后，客户端将所有块按照顺序拼接，得到原始的文件。</w:t>
      </w:r>
    </w:p>
    <w:p w14:paraId="18D098AE" w14:textId="7DD958D5" w:rsidR="00955F1E" w:rsidRDefault="00354061" w:rsidP="00955F1E">
      <w:pPr>
        <w:pStyle w:val="Heading3"/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02BFABE" wp14:editId="09AA4956">
                <wp:simplePos x="0" y="0"/>
                <wp:positionH relativeFrom="margin">
                  <wp:posOffset>1336675</wp:posOffset>
                </wp:positionH>
                <wp:positionV relativeFrom="paragraph">
                  <wp:posOffset>361950</wp:posOffset>
                </wp:positionV>
                <wp:extent cx="3259455" cy="2110740"/>
                <wp:effectExtent l="0" t="0" r="17145" b="22860"/>
                <wp:wrapTopAndBottom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9455" cy="2110740"/>
                          <a:chOff x="224287" y="17252"/>
                          <a:chExt cx="3260090" cy="2111903"/>
                        </a:xfrm>
                      </wpg:grpSpPr>
                      <wpg:grpSp>
                        <wpg:cNvPr id="206" name="Group 206"/>
                        <wpg:cNvGrpSpPr/>
                        <wpg:grpSpPr>
                          <a:xfrm>
                            <a:off x="224287" y="17252"/>
                            <a:ext cx="3260090" cy="2111903"/>
                            <a:chOff x="0" y="17253"/>
                            <a:chExt cx="3260090" cy="2112034"/>
                          </a:xfrm>
                        </wpg:grpSpPr>
                        <wpg:grpSp>
                          <wpg:cNvPr id="207" name="Group 207"/>
                          <wpg:cNvGrpSpPr/>
                          <wpg:grpSpPr>
                            <a:xfrm>
                              <a:off x="0" y="17253"/>
                              <a:ext cx="3260090" cy="698392"/>
                              <a:chOff x="0" y="13934"/>
                              <a:chExt cx="3260509" cy="564035"/>
                            </a:xfrm>
                          </wpg:grpSpPr>
                          <wpg:grpSp>
                            <wpg:cNvPr id="208" name="Group 208"/>
                            <wpg:cNvGrpSpPr/>
                            <wpg:grpSpPr>
                              <a:xfrm>
                                <a:off x="0" y="129396"/>
                                <a:ext cx="3260509" cy="284480"/>
                                <a:chOff x="0" y="0"/>
                                <a:chExt cx="3260509" cy="284480"/>
                              </a:xfrm>
                            </wpg:grpSpPr>
                            <wps:wsp>
                              <wps:cNvPr id="20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009015" cy="284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464780" w14:textId="77777777" w:rsidR="0037335B" w:rsidRDefault="0037335B" w:rsidP="003E6351">
                                    <w:pPr>
                                      <w:jc w:val="center"/>
                                    </w:pPr>
                                    <w:r>
                                      <w:t>Client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51494" y="0"/>
                                  <a:ext cx="1009015" cy="284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93C196" w14:textId="77777777" w:rsidR="0037335B" w:rsidRDefault="0037335B" w:rsidP="003E6351">
                                    <w:pPr>
                                      <w:jc w:val="center"/>
                                    </w:pPr>
                                    <w:r>
                                      <w:t>NameNode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Straight Arrow Connector 211"/>
                              <wps:cNvCnPr/>
                              <wps:spPr>
                                <a:xfrm>
                                  <a:off x="1138687" y="86264"/>
                                  <a:ext cx="10090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2" name="Straight Arrow Connector 212"/>
                              <wps:cNvCnPr/>
                              <wps:spPr>
                                <a:xfrm>
                                  <a:off x="1121434" y="224287"/>
                                  <a:ext cx="10090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3" name="Text Box 213"/>
                            <wps:cNvSpPr txBox="1"/>
                            <wps:spPr>
                              <a:xfrm>
                                <a:off x="1293367" y="13934"/>
                                <a:ext cx="1095998" cy="2415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1210A1" w14:textId="62856860" w:rsidR="0037335B" w:rsidRPr="00EF2B32" w:rsidRDefault="0037335B" w:rsidP="003E6351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Delete 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Text Box 214"/>
                            <wps:cNvSpPr txBox="1"/>
                            <wps:spPr>
                              <a:xfrm>
                                <a:off x="1406166" y="336430"/>
                                <a:ext cx="905224" cy="2415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82A928" w14:textId="7327A7DC" w:rsidR="0037335B" w:rsidRPr="00EF2B32" w:rsidRDefault="0037335B" w:rsidP="003E6351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Success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7366" y="854016"/>
                              <a:ext cx="1008885" cy="3522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796D0A" w14:textId="77777777" w:rsidR="0037335B" w:rsidRDefault="0037335B" w:rsidP="003E6351">
                                <w:pPr>
                                  <w:jc w:val="center"/>
                                </w:pPr>
                                <w:r>
                                  <w:t>FileServer1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7102" y="1302589"/>
                              <a:ext cx="1008885" cy="3522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2CB431" w14:textId="77777777" w:rsidR="0037335B" w:rsidRDefault="0037335B" w:rsidP="003E6351">
                                <w:pPr>
                                  <w:jc w:val="center"/>
                                </w:pPr>
                                <w:r>
                                  <w:t>FileServer2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6840" y="1777042"/>
                              <a:ext cx="1008885" cy="3522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D65EC3" w14:textId="77777777" w:rsidR="0037335B" w:rsidRDefault="0037335B" w:rsidP="003E6351">
                                <w:pPr>
                                  <w:jc w:val="center"/>
                                </w:pPr>
                                <w:r>
                                  <w:t>FileServer3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219" name="Curved Connector 219"/>
                        <wps:cNvCnPr>
                          <a:stCxn id="210" idx="2"/>
                          <a:endCxn id="215" idx="3"/>
                        </wps:cNvCnPr>
                        <wps:spPr>
                          <a:xfrm rot="5400000">
                            <a:off x="2201414" y="251555"/>
                            <a:ext cx="517643" cy="1039396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Curved Connector 220"/>
                        <wps:cNvCnPr>
                          <a:stCxn id="210" idx="2"/>
                          <a:endCxn id="218" idx="3"/>
                        </wps:cNvCnPr>
                        <wps:spPr>
                          <a:xfrm rot="5400000">
                            <a:off x="1739667" y="712776"/>
                            <a:ext cx="1440612" cy="1039922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Curved Connector 221"/>
                        <wps:cNvCnPr>
                          <a:stCxn id="210" idx="2"/>
                          <a:endCxn id="216" idx="3"/>
                        </wps:cNvCnPr>
                        <wps:spPr>
                          <a:xfrm rot="5400000">
                            <a:off x="1977009" y="475696"/>
                            <a:ext cx="966189" cy="103966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Text Box 222"/>
                        <wps:cNvSpPr txBox="1"/>
                        <wps:spPr>
                          <a:xfrm>
                            <a:off x="2165585" y="974496"/>
                            <a:ext cx="1259505" cy="5613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2F3F25" w14:textId="5F4D36E8" w:rsidR="0037335B" w:rsidRDefault="0037335B" w:rsidP="003E6351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</w:rPr>
                                <w:t>Detete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</w:rPr>
                                <w:t xml:space="preserve"> Chunks</w:t>
                              </w:r>
                            </w:p>
                            <w:p w14:paraId="50961B19" w14:textId="77777777" w:rsidR="0037335B" w:rsidRPr="00EF2B32" w:rsidRDefault="0037335B" w:rsidP="003E6351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By GUID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2BFABE" id="Group 205" o:spid="_x0000_s1060" style="position:absolute;left:0;text-align:left;margin-left:105.25pt;margin-top:28.5pt;width:256.65pt;height:166.2pt;z-index:251681792;mso-position-horizontal-relative:margin;mso-width-relative:margin;mso-height-relative:margin" coordorigin="2242,172" coordsize="32600,21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">
                <v:group id="Group 206" o:spid="_x0000_s1061" style="position:absolute;left:2242;top:172;width:32601;height:21119" coordorigin=",172" coordsize="32600,21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group id="Group 207" o:spid="_x0000_s1062" style="position:absolute;top:172;width:32600;height:6984" coordorigin=",139" coordsize="32605,5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  <v:group id="Group 208" o:spid="_x0000_s1063" style="position:absolute;top:1293;width:32605;height:2845" coordsize="326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  <v:shape id="Text Box 2" o:spid="_x0000_s1064" type="#_x0000_t202" style="position:absolute;width:10090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/0x8YA&#10;AADc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yQyeZ+IR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8/0x8YAAADcAAAADwAAAAAAAAAAAAAAAACYAgAAZHJz&#10;L2Rvd25yZXYueG1sUEsFBgAAAAAEAAQA9QAAAIsDAAAAAA==&#10;">
                        <v:textbox>
                          <w:txbxContent>
                            <w:p w14:paraId="46464780" w14:textId="77777777" w:rsidR="0037335B" w:rsidRDefault="0037335B" w:rsidP="003E6351">
                              <w:pPr>
                                <w:jc w:val="center"/>
                              </w:pPr>
                              <w:r>
                                <w:t>Client</w:t>
                              </w:r>
                            </w:p>
                          </w:txbxContent>
                        </v:textbox>
                      </v:shape>
                      <v:shape id="Text Box 2" o:spid="_x0000_s1065" type="#_x0000_t202" style="position:absolute;left:22514;width:10091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zLh8IA&#10;AADcAAAADwAAAGRycy9kb3ducmV2LnhtbERPy2oCMRTdC/2HcAtuxMloi4+pUYpgsTtrRbeXyZ0H&#10;ndxMkzhO/75ZCC4P573a9KYRHTlfW1YwSVIQxLnVNZcKTt+78QKED8gaG8uk4I88bNZPgxVm2t74&#10;i7pjKEUMYZ+hgiqENpPS5xUZ9IltiSNXWGcwROhKqR3eYrhp5DRNZ9JgzbGhwpa2FeU/x6tRsHjd&#10;dxf/+XI457OiWYbRvPv4dUoNn/v3NxCB+vAQ3917rWA6ifPjmXg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LMuHwgAAANwAAAAPAAAAAAAAAAAAAAAAAJgCAABkcnMvZG93&#10;bnJldi54bWxQSwUGAAAAAAQABAD1AAAAhwMAAAAA&#10;">
                        <v:textbox>
                          <w:txbxContent>
                            <w:p w14:paraId="4093C196" w14:textId="77777777" w:rsidR="0037335B" w:rsidRDefault="0037335B" w:rsidP="003E6351">
                              <w:pPr>
                                <w:jc w:val="center"/>
                              </w:pPr>
                              <w:r>
                                <w:t>NameNode</w:t>
                              </w:r>
                            </w:p>
                          </w:txbxContent>
                        </v:textbox>
                      </v:shape>
                      <v:shape id="Straight Arrow Connector 211" o:spid="_x0000_s1066" type="#_x0000_t32" style="position:absolute;left:11386;top:862;width:100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Avv8MAAADcAAAADwAAAGRycy9kb3ducmV2LnhtbESPT2vCQBDF74V+h2UKXkQ3CbbY6Cql&#10;UOy1qS09DtkxG8zOhuxU47fvFgSPj/fnx1tvR9+pEw2xDWwgn2egiOtgW24M7D/fZktQUZAtdoHJ&#10;wIUibDf3d2ssbTjzB50qaVQa4ViiASfSl1rH2pHHOA89cfIOYfAoSQ6NtgOe07jvdJFlT9pjy4ng&#10;sKdXR/Wx+vWJS/tiWj1OnxfHHX79fDu5LHIxZvIwvqxACY1yC1/b79ZAkefwfyYdAb3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wL7/DAAAA3AAAAA8AAAAAAAAAAAAA&#10;AAAAoQIAAGRycy9kb3ducmV2LnhtbFBLBQYAAAAABAAEAPkAAACRAwAAAAA=&#10;" strokecolor="#f07f09 [3204]" strokeweight=".5pt">
                        <v:stroke endarrow="block" joinstyle="miter"/>
                      </v:shape>
                      <v:shape id="Straight Arrow Connector 212" o:spid="_x0000_s1067" type="#_x0000_t32" style="position:absolute;left:11214;top:2242;width:100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M+ecQAAADcAAAADwAAAGRycy9kb3ducmV2LnhtbESPQWsCMRSE7wX/Q3hCbzVxlVZXo6hQ&#10;9FAPWn/AY/PcXdy8LEnU1V/fFAo9DjPzDTNfdrYRN/KhdqxhOFAgiAtnai41nL4/3yYgQkQ22Dgm&#10;DQ8KsFz0XuaYG3fnA92OsRQJwiFHDVWMbS5lKCqyGAauJU7e2XmLMUlfSuPxnuC2kZlS79JizWmh&#10;wpY2FRWX49VqaB+qGX3snuP92n89SW3D1U2D1q/9bjUDEamL/+G/9s5oyIYZ/J5JR0A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wz55xAAAANwAAAAPAAAAAAAAAAAA&#10;AAAAAKECAABkcnMvZG93bnJldi54bWxQSwUGAAAAAAQABAD5AAAAkgMAAAAA&#10;" strokecolor="#f07f09 [3204]" strokeweight=".5pt">
                        <v:stroke startarrow="block" joinstyle="miter"/>
                      </v:shape>
                    </v:group>
                    <v:shape id="Text Box 213" o:spid="_x0000_s1068" type="#_x0000_t202" style="position:absolute;left:12933;top:139;width:10960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pj1c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0gnT7D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pj1cYAAADcAAAADwAAAAAAAAAAAAAAAACYAgAAZHJz&#10;L2Rvd25yZXYueG1sUEsFBgAAAAAEAAQA9QAAAIsDAAAAAA==&#10;" filled="f" stroked="f" strokeweight=".5pt">
                      <v:textbox>
                        <w:txbxContent>
                          <w:p w14:paraId="7C1210A1" w14:textId="62856860" w:rsidR="0037335B" w:rsidRPr="00EF2B32" w:rsidRDefault="0037335B" w:rsidP="003E6351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Delete File</w:t>
                            </w:r>
                          </w:p>
                        </w:txbxContent>
                      </v:textbox>
                    </v:shape>
                    <v:shape id="Text Box 214" o:spid="_x0000_s1069" type="#_x0000_t202" style="position:absolute;left:14061;top:3364;width:9052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7oc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0gnT7D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P7ocYAAADcAAAADwAAAAAAAAAAAAAAAACYAgAAZHJz&#10;L2Rvd25yZXYueG1sUEsFBgAAAAAEAAQA9QAAAIsDAAAAAA==&#10;" filled="f" stroked="f" strokeweight=".5pt">
                      <v:textbox>
                        <w:txbxContent>
                          <w:p w14:paraId="2782A928" w14:textId="7327A7DC" w:rsidR="0037335B" w:rsidRPr="00EF2B32" w:rsidRDefault="0037335B" w:rsidP="003E6351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Success</w:t>
                            </w:r>
                          </w:p>
                        </w:txbxContent>
                      </v:textbox>
                    </v:shape>
                  </v:group>
                  <v:shape id="Text Box 2" o:spid="_x0000_s1070" type="#_x0000_t202" style="position:absolute;left:7073;top:8540;width:10089;height:3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/PMsIA&#10;AADcAAAADwAAAGRycy9kb3ducmV2LnhtbESPQWsCMRSE7wX/Q3iCt5pVUMpqlMVS8GJBK54fyXN3&#10;281LSOK6/ntTKPQ4zMw3zHo72E70FGLrWMFsWoAg1s60XCs4f328voGICdlg55gUPCjCdjN6WWNp&#10;3J2P1J9SLTKEY4kKmpR8KWXUDVmMU+eJs3d1wWLKMtTSBLxnuO3kvCiW0mLLeaFBT7uG9M/pZhUc&#10;qsOu+Ay9rfzl+t2h1/rdR6Um46FagUg0pP/wX3tvFMxnC/g9k4+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T88ywgAAANwAAAAPAAAAAAAAAAAAAAAAAJgCAABkcnMvZG93&#10;bnJldi54bWxQSwUGAAAAAAQABAD1AAAAhwMAAAAA&#10;">
                    <v:textbox>
                      <w:txbxContent>
                        <w:p w14:paraId="4E796D0A" w14:textId="77777777" w:rsidR="0037335B" w:rsidRDefault="0037335B" w:rsidP="003E6351">
                          <w:pPr>
                            <w:jc w:val="center"/>
                          </w:pPr>
                          <w:r>
                            <w:t>FileServer1</w:t>
                          </w:r>
                        </w:p>
                      </w:txbxContent>
                    </v:textbox>
                  </v:shape>
                  <v:shape id="Text Box 2" o:spid="_x0000_s1071" type="#_x0000_t202" style="position:absolute;left:7071;top:13025;width:10088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1RRcIA&#10;AADcAAAADwAAAGRycy9kb3ducmV2LnhtbESPQWsCMRSE74X+h/AKvXWzehBZjbJYBC8WtMXzI3nu&#10;rt28hCSu6783hYLHYWa+YZbr0fZioBA7xwomRQmCWDvTcaPg53v7MQcRE7LB3jEpuFOE9er1ZYmV&#10;cTc+0HBMjcgQjhUqaFPylZRRt2QxFs4TZ+/sgsWUZWikCXjLcNvLaVnOpMWO80KLnjYt6d/j1SrY&#10;1/tN+RUGW/vT+dKj1/rTR6Xe38Z6ASLRmJ7h//bOKJhOZvB3Jh8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nVFFwgAAANwAAAAPAAAAAAAAAAAAAAAAAJgCAABkcnMvZG93&#10;bnJldi54bWxQSwUGAAAAAAQABAD1AAAAhwMAAAAA&#10;">
                    <v:textbox>
                      <w:txbxContent>
                        <w:p w14:paraId="272CB431" w14:textId="77777777" w:rsidR="0037335B" w:rsidRDefault="0037335B" w:rsidP="003E6351">
                          <w:pPr>
                            <w:jc w:val="center"/>
                          </w:pPr>
                          <w:r>
                            <w:t>FileServer2</w:t>
                          </w:r>
                        </w:p>
                      </w:txbxContent>
                    </v:textbox>
                  </v:shape>
                  <v:shape id="Text Box 2" o:spid="_x0000_s1072" type="#_x0000_t202" style="position:absolute;left:7068;top:17770;width:10089;height:3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5grL8A&#10;AADcAAAADwAAAGRycy9kb3ducmV2LnhtbERPy4rCMBTdD/gP4QqzG1NdyFCNUhRhNgo+cH1Jrm21&#10;uQlJrJ2/nyyEWR7Oe7kebCd6CrF1rGA6KUAQa2darhVczruvbxAxIRvsHJOCX4qwXo0+llga9+Ij&#10;9adUixzCsUQFTUq+lDLqhizGifPEmbu5YDFlGGppAr5yuO3krCjm0mLLuaFBT5uG9OP0tAr21X5T&#10;HEJvK3+93Tv0Wm99VOpzPFQLEImG9C9+u3+Mgtk0r81n8hGQq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TmCsvwAAANwAAAAPAAAAAAAAAAAAAAAAAJgCAABkcnMvZG93bnJl&#10;di54bWxQSwUGAAAAAAQABAD1AAAAhAMAAAAA&#10;">
                    <v:textbox>
                      <w:txbxContent>
                        <w:p w14:paraId="7AD65EC3" w14:textId="77777777" w:rsidR="0037335B" w:rsidRDefault="0037335B" w:rsidP="003E6351">
                          <w:pPr>
                            <w:jc w:val="center"/>
                          </w:pPr>
                          <w:r>
                            <w:t>FileServer3</w:t>
                          </w:r>
                        </w:p>
                      </w:txbxContent>
                    </v:textbox>
                  </v:shape>
                </v:group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219" o:spid="_x0000_s1073" type="#_x0000_t37" style="position:absolute;left:22014;top:2515;width:5176;height:10394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W54MMAAADcAAAADwAAAGRycy9kb3ducmV2LnhtbESPS4sCMRCE74L/IbSwtzUzIqKjUcQH&#10;uLB78IHnZtLOw0lnmEQd//1GEDwWVfUVNVu0phJ3alxhWUHcj0AQp1YXnCk4HbffYxDOI2usLJOC&#10;JzlYzLudGSbaPnhP94PPRICwS1BB7n2dSOnSnAy6vq2Jg3exjUEfZJNJ3eAjwE0lB1E0kgYLDgs5&#10;1rTKKb0ebkYBZufR3wbjn/FuuI5+0ZbPoiyV+uq1yykIT63/hN/tnVYwiCfwOhOOgJ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VueDDAAAA3AAAAA8AAAAAAAAAAAAA&#10;AAAAoQIAAGRycy9kb3ducmV2LnhtbFBLBQYAAAAABAAEAPkAAACRAwAAAAA=&#10;" strokecolor="#f07f09 [3204]" strokeweight=".5pt">
                  <v:stroke endarrow="block" joinstyle="miter"/>
                </v:shape>
                <v:shape id="Curved Connector 220" o:spid="_x0000_s1074" type="#_x0000_t37" style="position:absolute;left:17397;top:7127;width:14406;height:10399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PawMIAAADcAAAADwAAAGRycy9kb3ducmV2LnhtbERPy0rDQBTdC/2H4RbcmUmDhBIzCaVV&#10;qKCLpuL6krnm0cydkBnb5O+dhdDl4bzzcjaDuNLkOssKNlEMgri2uuNGwdf57WkLwnlkjYNlUrCQ&#10;g7JYPeSYaXvjE10r34gQwi5DBa33Yyalq1sy6CI7Egfux04GfYBTI/WEtxBuBpnEcSoNdhwaWhxp&#10;31J9qX6NAmy+089X3Lxvj8+H+ANtv3R9r9Tjet69gPA0+7v4333UCpIkzA9nwhGQ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PawMIAAADcAAAADwAAAAAAAAAAAAAA&#10;AAChAgAAZHJzL2Rvd25yZXYueG1sUEsFBgAAAAAEAAQA+QAAAJADAAAAAA==&#10;" strokecolor="#f07f09 [3204]" strokeweight=".5pt">
                  <v:stroke endarrow="block" joinstyle="miter"/>
                </v:shape>
                <v:shape id="Curved Connector 221" o:spid="_x0000_s1075" type="#_x0000_t37" style="position:absolute;left:19770;top:4756;width:9662;height:10397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9/W8MAAADcAAAADwAAAGRycy9kb3ducmV2LnhtbESPT4vCMBTE7wt+h/AEb2vaIiLVKKIu&#10;uKCHreL50Tz7x+alNFmt334jCHscZuY3zGLVm0bcqXOVZQXxOAJBnFtdcaHgfPr6nIFwHlljY5kU&#10;PMnBajn4WGCq7YN/6J75QgQIuxQVlN63qZQuL8mgG9uWOHhX2xn0QXaF1B0+Atw0MomiqTRYcVgo&#10;saVNSfkt+zUKsLhMjzuMv2f7yTY6oK2fVV0rNRr26zkIT73/D7/be60gSWJ4nQlH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Pf1vDAAAA3AAAAA8AAAAAAAAAAAAA&#10;AAAAoQIAAGRycy9kb3ducmV2LnhtbFBLBQYAAAAABAAEAPkAAACRAwAAAAA=&#10;" strokecolor="#f07f09 [3204]" strokeweight=".5pt">
                  <v:stroke endarrow="block" joinstyle="miter"/>
                </v:shape>
                <v:shape id="Text Box 222" o:spid="_x0000_s1076" type="#_x0000_t202" style="position:absolute;left:21655;top:9744;width:12595;height:5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oM88YA&#10;AADcAAAADwAAAGRycy9kb3ducmV2LnhtbESPT2sCMRTE7wW/Q3iF3mq2gRZZzYosiCL1oPXi7XXz&#10;9g/dvKybqFs/fSMIPQ4z8xtmNh9sKy7U+8axhrdxAoK4cKbhSsPha/k6AeEDssHWMWn4JQ/zbPQ0&#10;w9S4K+/osg+ViBD2KWqoQ+hSKX1Rk0U/dh1x9ErXWwxR9pU0PV4j3LZSJcmHtNhwXKixo7ym4md/&#10;tho2+XKLu29lJ7c2X32Wi+50OL5r/fI8LKYgAg3hP/xor40GpRTcz8Qj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oM88YAAADcAAAADwAAAAAAAAAAAAAAAACYAgAAZHJz&#10;L2Rvd25yZXYueG1sUEsFBgAAAAAEAAQA9QAAAIsDAAAAAA==&#10;" filled="f" stroked="f" strokeweight=".5pt">
                  <v:textbox>
                    <w:txbxContent>
                      <w:p w14:paraId="152F3F25" w14:textId="5F4D36E8" w:rsidR="0037335B" w:rsidRDefault="0037335B" w:rsidP="003E6351">
                        <w:pPr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Detete</w:t>
                        </w:r>
                        <w:proofErr w:type="spellEnd"/>
                        <w:r>
                          <w:rPr>
                            <w:b/>
                            <w:sz w:val="18"/>
                          </w:rPr>
                          <w:t xml:space="preserve"> Chunks</w:t>
                        </w:r>
                      </w:p>
                      <w:p w14:paraId="50961B19" w14:textId="77777777" w:rsidR="0037335B" w:rsidRPr="00EF2B32" w:rsidRDefault="0037335B" w:rsidP="003E6351">
                        <w:pPr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By GUID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955F1E">
        <w:rPr>
          <w:rFonts w:hint="eastAsia"/>
          <w:lang w:eastAsia="zh-CN"/>
        </w:rPr>
        <w:t>文件删除</w:t>
      </w:r>
    </w:p>
    <w:p w14:paraId="37FC10CD" w14:textId="35439C8B" w:rsidR="00955F1E" w:rsidRDefault="003E6351" w:rsidP="0037335B">
      <w:pPr>
        <w:rPr>
          <w:lang w:eastAsia="zh-CN"/>
        </w:rPr>
      </w:pPr>
      <w:r>
        <w:rPr>
          <w:rFonts w:hint="eastAsia"/>
          <w:lang w:eastAsia="zh-CN"/>
        </w:rPr>
        <w:t>当客户端执行文件删除命令时，其通过</w:t>
      </w:r>
      <w:r>
        <w:rPr>
          <w:rFonts w:hint="eastAsia"/>
          <w:lang w:eastAsia="zh-CN"/>
        </w:rPr>
        <w:t>WCF</w:t>
      </w:r>
      <w:r>
        <w:rPr>
          <w:rFonts w:hint="eastAsia"/>
          <w:lang w:eastAsia="zh-CN"/>
        </w:rPr>
        <w:t>远程调用</w:t>
      </w:r>
      <w:r>
        <w:rPr>
          <w:rFonts w:hint="eastAsia"/>
          <w:lang w:eastAsia="zh-CN"/>
        </w:rPr>
        <w:t>NameNode</w:t>
      </w:r>
      <w:r>
        <w:rPr>
          <w:rFonts w:hint="eastAsia"/>
          <w:lang w:eastAsia="zh-CN"/>
        </w:rPr>
        <w:t>的</w:t>
      </w:r>
      <w:proofErr w:type="spellStart"/>
      <w:r>
        <w:rPr>
          <w:rFonts w:hint="eastAsia"/>
          <w:highlight w:val="white"/>
          <w:lang w:eastAsia="zh-CN"/>
        </w:rPr>
        <w:t>DeleteFile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fileName</w:t>
      </w:r>
      <w:proofErr w:type="spellEnd"/>
      <w:r>
        <w:rPr>
          <w:highlight w:val="white"/>
        </w:rPr>
        <w:t>)</w:t>
      </w:r>
      <w:r>
        <w:rPr>
          <w:rFonts w:hint="eastAsia"/>
          <w:highlight w:val="white"/>
          <w:lang w:eastAsia="zh-CN"/>
        </w:rPr>
        <w:t>方法，</w:t>
      </w:r>
      <w:r>
        <w:rPr>
          <w:rFonts w:hint="eastAsia"/>
          <w:highlight w:val="white"/>
          <w:lang w:eastAsia="zh-CN"/>
        </w:rPr>
        <w:t>NameNode</w:t>
      </w:r>
      <w:r>
        <w:rPr>
          <w:rFonts w:hint="eastAsia"/>
          <w:highlight w:val="white"/>
          <w:lang w:eastAsia="zh-CN"/>
        </w:rPr>
        <w:t>按照其所维护的文件名与文件块的映射，定位每个文件块对应的文件块服务器，再调用相应块服务器的</w:t>
      </w:r>
      <w:proofErr w:type="spellStart"/>
      <w:r>
        <w:rPr>
          <w:rFonts w:hint="eastAsia"/>
          <w:highlight w:val="white"/>
          <w:lang w:eastAsia="zh-CN"/>
        </w:rPr>
        <w:t>DeleteChunk</w:t>
      </w:r>
      <w:proofErr w:type="spellEnd"/>
      <w:r>
        <w:rPr>
          <w:rFonts w:hint="eastAsia"/>
          <w:highlight w:val="white"/>
          <w:lang w:eastAsia="zh-CN"/>
        </w:rPr>
        <w:t>方法删除相应的块。最后返回给客户端成功信息。</w:t>
      </w:r>
    </w:p>
    <w:p w14:paraId="106F62DC" w14:textId="249F572E" w:rsidR="009A5145" w:rsidRDefault="009A5145" w:rsidP="009A5145">
      <w:pPr>
        <w:pStyle w:val="Heading1"/>
        <w:rPr>
          <w:lang w:eastAsia="zh-CN"/>
        </w:rPr>
      </w:pPr>
      <w:r>
        <w:rPr>
          <w:rFonts w:hint="eastAsia"/>
          <w:lang w:eastAsia="zh-CN"/>
        </w:rPr>
        <w:t>实验演示</w:t>
      </w:r>
    </w:p>
    <w:p w14:paraId="0FE05548" w14:textId="4BCD14C7" w:rsidR="009A5145" w:rsidRDefault="00C03FB8" w:rsidP="00660B48">
      <w:pPr>
        <w:pStyle w:val="Heading2"/>
        <w:rPr>
          <w:lang w:eastAsia="zh-CN"/>
        </w:rPr>
      </w:pPr>
      <w:r>
        <w:rPr>
          <w:rFonts w:hint="eastAsia"/>
          <w:lang w:eastAsia="zh-CN"/>
        </w:rPr>
        <w:t>实验环境</w:t>
      </w:r>
    </w:p>
    <w:p w14:paraId="15A3056A" w14:textId="4EAE2462" w:rsidR="00C03FB8" w:rsidRDefault="00C03FB8" w:rsidP="0037335B">
      <w:pPr>
        <w:rPr>
          <w:lang w:eastAsia="zh-CN"/>
        </w:rPr>
      </w:pPr>
      <w:r>
        <w:rPr>
          <w:rFonts w:hint="eastAsia"/>
          <w:lang w:eastAsia="zh-CN"/>
        </w:rPr>
        <w:t>在一台主机上启动一个</w:t>
      </w:r>
      <w:r>
        <w:rPr>
          <w:rFonts w:hint="eastAsia"/>
          <w:lang w:eastAsia="zh-CN"/>
        </w:rPr>
        <w:t>NameNode</w:t>
      </w:r>
      <w:r>
        <w:rPr>
          <w:rFonts w:hint="eastAsia"/>
          <w:lang w:eastAsia="zh-CN"/>
        </w:rPr>
        <w:t>，</w:t>
      </w:r>
      <w:r w:rsidR="00EC27B8">
        <w:rPr>
          <w:lang w:eastAsia="zh-CN"/>
        </w:rPr>
        <w:t>4</w:t>
      </w:r>
      <w:r>
        <w:rPr>
          <w:rFonts w:hint="eastAsia"/>
          <w:lang w:eastAsia="zh-CN"/>
        </w:rPr>
        <w:t>个块服务器，当然，各个块服务器可以分布到不同的主机上，因为整个系统的节点间依靠标准的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协议来进行通讯。</w:t>
      </w:r>
    </w:p>
    <w:p w14:paraId="64BBE68E" w14:textId="5850E16C" w:rsidR="004F6814" w:rsidRDefault="004F6814" w:rsidP="00C03FB8">
      <w:pPr>
        <w:rPr>
          <w:lang w:eastAsia="zh-CN"/>
        </w:rPr>
      </w:pPr>
      <w:r>
        <w:rPr>
          <w:rFonts w:hint="eastAsia"/>
          <w:lang w:eastAsia="zh-CN"/>
        </w:rPr>
        <w:lastRenderedPageBreak/>
        <w:t>NameNode</w:t>
      </w:r>
      <w:r>
        <w:rPr>
          <w:lang w:eastAsia="zh-CN"/>
        </w:rPr>
        <w:t xml:space="preserve"> Service</w:t>
      </w:r>
      <w:r>
        <w:rPr>
          <w:rFonts w:hint="eastAsia"/>
          <w:lang w:eastAsia="zh-CN"/>
        </w:rPr>
        <w:t>：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</w:instrText>
      </w:r>
      <w:r w:rsidRPr="004F6814">
        <w:rPr>
          <w:lang w:eastAsia="zh-CN"/>
        </w:rPr>
        <w:instrText>http://localhost:8080/NameNodeService</w:instrText>
      </w:r>
      <w:r>
        <w:rPr>
          <w:lang w:eastAsia="zh-CN"/>
        </w:rPr>
        <w:instrText xml:space="preserve">" </w:instrText>
      </w:r>
      <w:r>
        <w:rPr>
          <w:lang w:eastAsia="zh-CN"/>
        </w:rPr>
        <w:fldChar w:fldCharType="separate"/>
      </w:r>
      <w:r w:rsidRPr="00244ED6">
        <w:rPr>
          <w:rStyle w:val="Hyperlink"/>
          <w:lang w:eastAsia="zh-CN"/>
        </w:rPr>
        <w:t>http://localhost:8080/NameNodeService</w:t>
      </w:r>
      <w:r>
        <w:rPr>
          <w:lang w:eastAsia="zh-CN"/>
        </w:rPr>
        <w:fldChar w:fldCharType="end"/>
      </w:r>
    </w:p>
    <w:p w14:paraId="424B0C55" w14:textId="41662452" w:rsidR="004F6814" w:rsidRDefault="004F6814" w:rsidP="00C03FB8">
      <w:pPr>
        <w:rPr>
          <w:lang w:eastAsia="zh-CN"/>
        </w:rPr>
      </w:pPr>
      <w:r>
        <w:rPr>
          <w:lang w:eastAsia="zh-CN"/>
        </w:rPr>
        <w:t>FileServer1 Service</w:t>
      </w:r>
      <w:r>
        <w:rPr>
          <w:rFonts w:hint="eastAsia"/>
          <w:lang w:eastAsia="zh-CN"/>
        </w:rPr>
        <w:t>：</w:t>
      </w:r>
      <w:r w:rsidR="002A27D1">
        <w:rPr>
          <w:lang w:eastAsia="zh-CN"/>
        </w:rPr>
        <w:fldChar w:fldCharType="begin"/>
      </w:r>
      <w:r w:rsidR="002A27D1">
        <w:rPr>
          <w:lang w:eastAsia="zh-CN"/>
        </w:rPr>
        <w:instrText xml:space="preserve"> HYPERLINK "</w:instrText>
      </w:r>
      <w:r w:rsidR="002A27D1" w:rsidRPr="002A27D1">
        <w:rPr>
          <w:lang w:eastAsia="zh-CN"/>
        </w:rPr>
        <w:instrText>http://localhost:7575/FileService</w:instrText>
      </w:r>
      <w:r w:rsidR="002A27D1">
        <w:rPr>
          <w:lang w:eastAsia="zh-CN"/>
        </w:rPr>
        <w:instrText xml:space="preserve">" </w:instrText>
      </w:r>
      <w:r w:rsidR="002A27D1">
        <w:rPr>
          <w:lang w:eastAsia="zh-CN"/>
        </w:rPr>
        <w:fldChar w:fldCharType="separate"/>
      </w:r>
      <w:r w:rsidR="002A27D1" w:rsidRPr="00244ED6">
        <w:rPr>
          <w:rStyle w:val="Hyperlink"/>
          <w:lang w:eastAsia="zh-CN"/>
        </w:rPr>
        <w:t>http://localhost:7575/FileService</w:t>
      </w:r>
      <w:r w:rsidR="002A27D1">
        <w:rPr>
          <w:lang w:eastAsia="zh-CN"/>
        </w:rPr>
        <w:fldChar w:fldCharType="end"/>
      </w:r>
    </w:p>
    <w:p w14:paraId="607AFA3B" w14:textId="24C8596D" w:rsidR="002A27D1" w:rsidRDefault="002A27D1" w:rsidP="002A27D1">
      <w:pPr>
        <w:rPr>
          <w:lang w:eastAsia="zh-CN"/>
        </w:rPr>
      </w:pPr>
      <w:r>
        <w:rPr>
          <w:lang w:eastAsia="zh-CN"/>
        </w:rPr>
        <w:t>FileServer2 Service</w:t>
      </w:r>
      <w:r>
        <w:rPr>
          <w:rFonts w:hint="eastAsia"/>
          <w:lang w:eastAsia="zh-CN"/>
        </w:rPr>
        <w:t>：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</w:instrText>
      </w:r>
      <w:r w:rsidRPr="002A27D1">
        <w:rPr>
          <w:lang w:eastAsia="zh-CN"/>
        </w:rPr>
        <w:instrText>http://localhost:7576/FileService</w:instrText>
      </w:r>
      <w:r>
        <w:rPr>
          <w:lang w:eastAsia="zh-CN"/>
        </w:rPr>
        <w:instrText xml:space="preserve">" </w:instrText>
      </w:r>
      <w:r>
        <w:rPr>
          <w:lang w:eastAsia="zh-CN"/>
        </w:rPr>
        <w:fldChar w:fldCharType="separate"/>
      </w:r>
      <w:r w:rsidRPr="00244ED6">
        <w:rPr>
          <w:rStyle w:val="Hyperlink"/>
          <w:lang w:eastAsia="zh-CN"/>
        </w:rPr>
        <w:t>http://localhost:7576/FileService</w:t>
      </w:r>
      <w:r>
        <w:rPr>
          <w:lang w:eastAsia="zh-CN"/>
        </w:rPr>
        <w:fldChar w:fldCharType="end"/>
      </w:r>
    </w:p>
    <w:p w14:paraId="68DE8A50" w14:textId="7A6D062C" w:rsidR="002A27D1" w:rsidRDefault="002A27D1" w:rsidP="002A27D1">
      <w:pPr>
        <w:rPr>
          <w:lang w:eastAsia="zh-CN"/>
        </w:rPr>
      </w:pPr>
      <w:r>
        <w:rPr>
          <w:lang w:eastAsia="zh-CN"/>
        </w:rPr>
        <w:t>FileServer3 Service</w:t>
      </w:r>
      <w:r>
        <w:rPr>
          <w:rFonts w:hint="eastAsia"/>
          <w:lang w:eastAsia="zh-CN"/>
        </w:rPr>
        <w:t>：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</w:instrText>
      </w:r>
      <w:r w:rsidRPr="002A27D1">
        <w:rPr>
          <w:lang w:eastAsia="zh-CN"/>
        </w:rPr>
        <w:instrText>http://localhost:7577/FileService</w:instrText>
      </w:r>
      <w:r>
        <w:rPr>
          <w:lang w:eastAsia="zh-CN"/>
        </w:rPr>
        <w:instrText xml:space="preserve">" </w:instrText>
      </w:r>
      <w:r>
        <w:rPr>
          <w:lang w:eastAsia="zh-CN"/>
        </w:rPr>
        <w:fldChar w:fldCharType="separate"/>
      </w:r>
      <w:r w:rsidRPr="00244ED6">
        <w:rPr>
          <w:rStyle w:val="Hyperlink"/>
          <w:lang w:eastAsia="zh-CN"/>
        </w:rPr>
        <w:t>http://localhost:7577/FileService</w:t>
      </w:r>
      <w:r>
        <w:rPr>
          <w:lang w:eastAsia="zh-CN"/>
        </w:rPr>
        <w:fldChar w:fldCharType="end"/>
      </w:r>
    </w:p>
    <w:p w14:paraId="3C6D19F2" w14:textId="0E3538D5" w:rsidR="002A27D1" w:rsidRDefault="002A27D1" w:rsidP="002A27D1">
      <w:pPr>
        <w:rPr>
          <w:lang w:eastAsia="zh-CN"/>
        </w:rPr>
      </w:pPr>
      <w:r>
        <w:rPr>
          <w:lang w:eastAsia="zh-CN"/>
        </w:rPr>
        <w:t>FileServer4 Service</w:t>
      </w:r>
      <w:r>
        <w:rPr>
          <w:rFonts w:hint="eastAsia"/>
          <w:lang w:eastAsia="zh-CN"/>
        </w:rPr>
        <w:t>：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</w:instrText>
      </w:r>
      <w:r w:rsidRPr="002A27D1">
        <w:rPr>
          <w:lang w:eastAsia="zh-CN"/>
        </w:rPr>
        <w:instrText>http://localhost:7578/FileService</w:instrText>
      </w:r>
      <w:r>
        <w:rPr>
          <w:lang w:eastAsia="zh-CN"/>
        </w:rPr>
        <w:instrText xml:space="preserve">" </w:instrText>
      </w:r>
      <w:r>
        <w:rPr>
          <w:lang w:eastAsia="zh-CN"/>
        </w:rPr>
        <w:fldChar w:fldCharType="separate"/>
      </w:r>
      <w:r w:rsidRPr="00244ED6">
        <w:rPr>
          <w:rStyle w:val="Hyperlink"/>
          <w:lang w:eastAsia="zh-CN"/>
        </w:rPr>
        <w:t>http://localhost:7578/FileService</w:t>
      </w:r>
      <w:r>
        <w:rPr>
          <w:lang w:eastAsia="zh-CN"/>
        </w:rPr>
        <w:fldChar w:fldCharType="end"/>
      </w:r>
    </w:p>
    <w:p w14:paraId="36B83B2B" w14:textId="6EB4614D" w:rsidR="00122283" w:rsidRDefault="00122283" w:rsidP="002A27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当各个组件启动后，可以看到，</w:t>
      </w:r>
      <w:r>
        <w:rPr>
          <w:rFonts w:hint="eastAsia"/>
          <w:lang w:eastAsia="zh-CN"/>
        </w:rPr>
        <w:t>NameNode</w:t>
      </w:r>
      <w:r>
        <w:rPr>
          <w:rFonts w:hint="eastAsia"/>
          <w:lang w:eastAsia="zh-CN"/>
        </w:rPr>
        <w:t>跟各个块服务器间维持正常的心跳通信。</w:t>
      </w:r>
    </w:p>
    <w:p w14:paraId="7ACCB714" w14:textId="77777777" w:rsidR="008660F3" w:rsidRDefault="00450AFE" w:rsidP="008660F3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2EDE00DA" wp14:editId="22E4EB73">
            <wp:extent cx="4028536" cy="2598320"/>
            <wp:effectExtent l="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E601A8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390" cy="26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7EB9" w14:textId="24581233" w:rsidR="00450AFE" w:rsidRDefault="008660F3" w:rsidP="008660F3">
      <w:pPr>
        <w:pStyle w:val="Caption"/>
        <w:jc w:val="center"/>
        <w:rPr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  <w:lang w:eastAsia="zh-CN"/>
        </w:rPr>
        <w:t>NameNode</w:t>
      </w:r>
      <w:r>
        <w:rPr>
          <w:rFonts w:hint="eastAsia"/>
          <w:lang w:eastAsia="zh-CN"/>
        </w:rPr>
        <w:t>启动界面</w:t>
      </w:r>
    </w:p>
    <w:p w14:paraId="07C6A12D" w14:textId="77777777" w:rsidR="008660F3" w:rsidRDefault="00450AFE" w:rsidP="008660F3">
      <w:pPr>
        <w:keepNext/>
        <w:jc w:val="center"/>
      </w:pPr>
      <w:r>
        <w:rPr>
          <w:rFonts w:hint="eastAsia"/>
          <w:noProof/>
          <w:lang w:eastAsia="zh-CN"/>
        </w:rPr>
        <w:drawing>
          <wp:inline distT="0" distB="0" distL="0" distR="0" wp14:anchorId="2B491953" wp14:editId="1CFAB121">
            <wp:extent cx="4031892" cy="2639683"/>
            <wp:effectExtent l="0" t="0" r="6985" b="889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E609D0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98" cy="264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5C31" w14:textId="2B3CC40E" w:rsidR="00450AFE" w:rsidRDefault="008660F3" w:rsidP="008660F3">
      <w:pPr>
        <w:pStyle w:val="Caption"/>
        <w:jc w:val="center"/>
        <w:rPr>
          <w:rFonts w:hint="eastAsia"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  <w:lang w:eastAsia="zh-CN"/>
        </w:rPr>
        <w:t>一个块服务器的启动界面</w:t>
      </w:r>
    </w:p>
    <w:p w14:paraId="1F13D7C2" w14:textId="4DEEAA13" w:rsidR="002A27D1" w:rsidRDefault="00EA0FED" w:rsidP="00EA0FED">
      <w:pPr>
        <w:pStyle w:val="Heading2"/>
        <w:rPr>
          <w:lang w:eastAsia="zh-CN"/>
        </w:rPr>
      </w:pPr>
      <w:r>
        <w:rPr>
          <w:rFonts w:hint="eastAsia"/>
          <w:lang w:eastAsia="zh-CN"/>
        </w:rPr>
        <w:lastRenderedPageBreak/>
        <w:t>上传演示</w:t>
      </w:r>
    </w:p>
    <w:p w14:paraId="67D4811E" w14:textId="5EF49C5C" w:rsidR="00350110" w:rsidRDefault="00450AFE" w:rsidP="00350110">
      <w:pPr>
        <w:rPr>
          <w:lang w:eastAsia="zh-CN"/>
        </w:rPr>
      </w:pPr>
      <w:r>
        <w:rPr>
          <w:rFonts w:hint="eastAsia"/>
          <w:lang w:eastAsia="zh-CN"/>
        </w:rPr>
        <w:t>下面以一个</w:t>
      </w:r>
      <w:r>
        <w:rPr>
          <w:rFonts w:hint="eastAsia"/>
          <w:lang w:eastAsia="zh-CN"/>
        </w:rPr>
        <w:t>350MB</w:t>
      </w:r>
      <w:r>
        <w:rPr>
          <w:rFonts w:hint="eastAsia"/>
          <w:lang w:eastAsia="zh-CN"/>
        </w:rPr>
        <w:t>大小的文件为例，演示</w:t>
      </w:r>
      <w:r>
        <w:rPr>
          <w:rFonts w:hint="eastAsia"/>
          <w:lang w:eastAsia="zh-CN"/>
        </w:rPr>
        <w:t>TinyDFS</w:t>
      </w:r>
      <w:r>
        <w:rPr>
          <w:rFonts w:hint="eastAsia"/>
          <w:lang w:eastAsia="zh-CN"/>
        </w:rPr>
        <w:t>的文件上传功能。</w:t>
      </w:r>
    </w:p>
    <w:p w14:paraId="691F6117" w14:textId="104D4C5B" w:rsidR="00450AFE" w:rsidRDefault="00F351F6" w:rsidP="00350110">
      <w:pPr>
        <w:rPr>
          <w:lang w:eastAsia="zh-CN"/>
        </w:rPr>
      </w:pPr>
      <w:r>
        <w:rPr>
          <w:rFonts w:hint="eastAsia"/>
          <w:lang w:eastAsia="zh-CN"/>
        </w:rPr>
        <w:t>上传命令：</w:t>
      </w:r>
      <w:r w:rsidR="008802AA" w:rsidRPr="008802AA">
        <w:rPr>
          <w:lang w:eastAsia="zh-CN"/>
        </w:rPr>
        <w:t>TinyDFS.Client.exe upload</w:t>
      </w:r>
      <w:r w:rsidR="008802AA">
        <w:rPr>
          <w:lang w:eastAsia="zh-CN"/>
        </w:rPr>
        <w:t xml:space="preserve"> {</w:t>
      </w:r>
      <w:proofErr w:type="spellStart"/>
      <w:r w:rsidR="008802AA">
        <w:rPr>
          <w:lang w:eastAsia="zh-CN"/>
        </w:rPr>
        <w:t>FileName</w:t>
      </w:r>
      <w:proofErr w:type="spellEnd"/>
      <w:r w:rsidR="008802AA">
        <w:rPr>
          <w:lang w:eastAsia="zh-CN"/>
        </w:rPr>
        <w:t>}</w:t>
      </w:r>
    </w:p>
    <w:p w14:paraId="0076EFFE" w14:textId="2F2E13B0" w:rsidR="008802AA" w:rsidRDefault="008802AA" w:rsidP="00350110">
      <w:pPr>
        <w:rPr>
          <w:lang w:eastAsia="zh-CN"/>
        </w:rPr>
      </w:pPr>
      <w:r>
        <w:rPr>
          <w:rFonts w:hint="eastAsia"/>
          <w:lang w:eastAsia="zh-CN"/>
        </w:rPr>
        <w:t>演示命令：</w:t>
      </w:r>
      <w:r w:rsidRPr="008802AA">
        <w:rPr>
          <w:lang w:eastAsia="zh-CN"/>
        </w:rPr>
        <w:t>TinyDFS.Client.exe upload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</w:t>
      </w:r>
      <w:r>
        <w:rPr>
          <w:lang w:eastAsia="zh-CN"/>
        </w:rPr>
        <w:t>:\Research\KB\kb.entity</w:t>
      </w:r>
    </w:p>
    <w:p w14:paraId="15B6061B" w14:textId="34C29FB0" w:rsidR="008802AA" w:rsidRDefault="008802AA" w:rsidP="00350110">
      <w:pPr>
        <w:rPr>
          <w:lang w:eastAsia="zh-CN"/>
        </w:rPr>
      </w:pPr>
      <w:r>
        <w:rPr>
          <w:rFonts w:hint="eastAsia"/>
          <w:lang w:eastAsia="zh-CN"/>
        </w:rPr>
        <w:t>上传完毕后，可见</w:t>
      </w:r>
      <w:r>
        <w:rPr>
          <w:rFonts w:hint="eastAsia"/>
          <w:lang w:eastAsia="zh-CN"/>
        </w:rPr>
        <w:t>NameNode</w:t>
      </w:r>
      <w:r>
        <w:rPr>
          <w:rFonts w:hint="eastAsia"/>
          <w:lang w:eastAsia="zh-CN"/>
        </w:rPr>
        <w:t>窗口显示了如下的块分布信息：</w:t>
      </w:r>
    </w:p>
    <w:p w14:paraId="2974FBE1" w14:textId="0B049420" w:rsidR="008802AA" w:rsidRDefault="008802AA" w:rsidP="00350110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9B34D71" wp14:editId="7EAED343">
            <wp:extent cx="5667375" cy="1685925"/>
            <wp:effectExtent l="0" t="0" r="9525" b="9525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96EF" w14:textId="44F09036" w:rsidR="008802AA" w:rsidRDefault="008802AA" w:rsidP="00350110">
      <w:pPr>
        <w:rPr>
          <w:lang w:eastAsia="zh-CN"/>
        </w:rPr>
      </w:pPr>
      <w:r>
        <w:rPr>
          <w:rFonts w:hint="eastAsia"/>
          <w:lang w:eastAsia="zh-CN"/>
        </w:rPr>
        <w:t>这说明，文件被分为了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份，每一份有两个块拷贝。</w:t>
      </w:r>
    </w:p>
    <w:p w14:paraId="5BD93BE9" w14:textId="2B6D329A" w:rsidR="008802AA" w:rsidRDefault="008802AA" w:rsidP="008802AA">
      <w:pPr>
        <w:pStyle w:val="Heading2"/>
        <w:rPr>
          <w:lang w:eastAsia="zh-CN"/>
        </w:rPr>
      </w:pPr>
      <w:r>
        <w:rPr>
          <w:rFonts w:hint="eastAsia"/>
          <w:lang w:eastAsia="zh-CN"/>
        </w:rPr>
        <w:t>获取文件列表演示</w:t>
      </w:r>
    </w:p>
    <w:p w14:paraId="40CE9745" w14:textId="3F675A0E" w:rsidR="008802AA" w:rsidRDefault="008802AA" w:rsidP="008802AA">
      <w:pPr>
        <w:rPr>
          <w:lang w:eastAsia="zh-CN"/>
        </w:rPr>
      </w:pPr>
      <w:r>
        <w:rPr>
          <w:rFonts w:hint="eastAsia"/>
          <w:lang w:eastAsia="zh-CN"/>
        </w:rPr>
        <w:t>命令：</w:t>
      </w:r>
      <w:r w:rsidRPr="008802AA">
        <w:rPr>
          <w:lang w:eastAsia="zh-CN"/>
        </w:rPr>
        <w:t xml:space="preserve">TinyDFS.Client.exe </w:t>
      </w:r>
      <w:r>
        <w:rPr>
          <w:rFonts w:hint="eastAsia"/>
          <w:lang w:eastAsia="zh-CN"/>
        </w:rPr>
        <w:t>list</w:t>
      </w:r>
    </w:p>
    <w:p w14:paraId="7AF69FFA" w14:textId="04286A5F" w:rsidR="008802AA" w:rsidRDefault="008802AA" w:rsidP="008802AA">
      <w:pPr>
        <w:rPr>
          <w:lang w:eastAsia="zh-CN"/>
        </w:rPr>
      </w:pPr>
      <w:r>
        <w:rPr>
          <w:rFonts w:hint="eastAsia"/>
          <w:lang w:eastAsia="zh-CN"/>
        </w:rPr>
        <w:t>演示结果：</w:t>
      </w:r>
    </w:p>
    <w:p w14:paraId="1D8581A6" w14:textId="3F5BC717" w:rsidR="008802AA" w:rsidRDefault="008802AA" w:rsidP="008802AA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3EF18849" wp14:editId="53062492">
            <wp:extent cx="5286375" cy="39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F918" w14:textId="77777777" w:rsidR="008802AA" w:rsidRPr="008802AA" w:rsidRDefault="008802AA" w:rsidP="008802AA">
      <w:pPr>
        <w:rPr>
          <w:rFonts w:hint="eastAsia"/>
          <w:lang w:eastAsia="zh-CN"/>
        </w:rPr>
      </w:pPr>
    </w:p>
    <w:p w14:paraId="0FCA3052" w14:textId="584BD02B" w:rsidR="00EA0FED" w:rsidRDefault="008802AA" w:rsidP="00EA0FED">
      <w:pPr>
        <w:rPr>
          <w:lang w:eastAsia="zh-CN"/>
        </w:rPr>
      </w:pPr>
      <w:r>
        <w:rPr>
          <w:rFonts w:hint="eastAsia"/>
          <w:lang w:eastAsia="zh-CN"/>
        </w:rPr>
        <w:t>可见，刚才上传的文件现在已经保存到了</w:t>
      </w:r>
      <w:r>
        <w:rPr>
          <w:rFonts w:hint="eastAsia"/>
          <w:lang w:eastAsia="zh-CN"/>
        </w:rPr>
        <w:t>TinyDFS</w:t>
      </w:r>
      <w:r>
        <w:rPr>
          <w:rFonts w:hint="eastAsia"/>
          <w:lang w:eastAsia="zh-CN"/>
        </w:rPr>
        <w:t>上了。</w:t>
      </w:r>
    </w:p>
    <w:p w14:paraId="6F7DDD08" w14:textId="5EA68B96" w:rsidR="008802AA" w:rsidRDefault="008802AA" w:rsidP="008802AA">
      <w:pPr>
        <w:pStyle w:val="Heading2"/>
        <w:rPr>
          <w:lang w:eastAsia="zh-CN"/>
        </w:rPr>
      </w:pPr>
      <w:r>
        <w:rPr>
          <w:rFonts w:hint="eastAsia"/>
          <w:lang w:eastAsia="zh-CN"/>
        </w:rPr>
        <w:t>下载文件演示</w:t>
      </w:r>
    </w:p>
    <w:p w14:paraId="762001D3" w14:textId="06773C12" w:rsidR="008802AA" w:rsidRDefault="008802AA" w:rsidP="008802AA">
      <w:pPr>
        <w:rPr>
          <w:lang w:eastAsia="zh-CN"/>
        </w:rPr>
      </w:pPr>
      <w:r>
        <w:rPr>
          <w:rFonts w:hint="eastAsia"/>
          <w:lang w:eastAsia="zh-CN"/>
        </w:rPr>
        <w:t>命令：</w:t>
      </w:r>
      <w:r w:rsidRPr="008802AA">
        <w:rPr>
          <w:lang w:eastAsia="zh-CN"/>
        </w:rPr>
        <w:t xml:space="preserve">TinyDFS.Client.exe </w:t>
      </w:r>
      <w:r>
        <w:rPr>
          <w:rFonts w:hint="eastAsia"/>
          <w:lang w:eastAsia="zh-CN"/>
        </w:rPr>
        <w:t>download</w:t>
      </w:r>
      <w:r>
        <w:rPr>
          <w:lang w:eastAsia="zh-CN"/>
        </w:rPr>
        <w:t xml:space="preserve"> {</w:t>
      </w:r>
      <w:proofErr w:type="spellStart"/>
      <w:r>
        <w:rPr>
          <w:lang w:eastAsia="zh-CN"/>
        </w:rPr>
        <w:t>FileName</w:t>
      </w:r>
      <w:proofErr w:type="spellEnd"/>
      <w:r>
        <w:rPr>
          <w:lang w:eastAsia="zh-CN"/>
        </w:rPr>
        <w:t>}</w:t>
      </w:r>
    </w:p>
    <w:p w14:paraId="2689370D" w14:textId="7911C0BD" w:rsidR="008802AA" w:rsidRDefault="008802AA" w:rsidP="008802AA">
      <w:pPr>
        <w:rPr>
          <w:lang w:eastAsia="zh-CN"/>
        </w:rPr>
      </w:pPr>
      <w:r>
        <w:rPr>
          <w:rFonts w:hint="eastAsia"/>
          <w:lang w:eastAsia="zh-CN"/>
        </w:rPr>
        <w:t>演示命令：</w:t>
      </w:r>
      <w:r w:rsidRPr="008802AA">
        <w:rPr>
          <w:lang w:eastAsia="zh-CN"/>
        </w:rPr>
        <w:t xml:space="preserve">TinyDFS.Client.exe </w:t>
      </w:r>
      <w:r>
        <w:rPr>
          <w:rFonts w:hint="eastAsia"/>
          <w:lang w:eastAsia="zh-CN"/>
        </w:rPr>
        <w:t>download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kb.entity</w:t>
      </w:r>
      <w:proofErr w:type="spellEnd"/>
    </w:p>
    <w:p w14:paraId="391C1CC1" w14:textId="0850DEF2" w:rsidR="008802AA" w:rsidRDefault="008802AA" w:rsidP="008802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执行命令后，可以看到，客户端显示了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个块的下载情况。</w:t>
      </w:r>
    </w:p>
    <w:p w14:paraId="3A0D705E" w14:textId="268A9E63" w:rsidR="008802AA" w:rsidRDefault="008660F3" w:rsidP="008802A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2A4B7CF" wp14:editId="742C5E62">
            <wp:extent cx="5943600" cy="1030605"/>
            <wp:effectExtent l="0" t="0" r="0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t xml:space="preserve"> </w:t>
      </w:r>
    </w:p>
    <w:p w14:paraId="3DD2A374" w14:textId="4F16F49C" w:rsidR="008520D2" w:rsidRDefault="008520D2" w:rsidP="008802AA">
      <w:pPr>
        <w:rPr>
          <w:lang w:eastAsia="zh-CN"/>
        </w:rPr>
      </w:pPr>
      <w:r>
        <w:rPr>
          <w:rFonts w:hint="eastAsia"/>
          <w:lang w:eastAsia="zh-CN"/>
        </w:rPr>
        <w:lastRenderedPageBreak/>
        <w:t>而在</w:t>
      </w:r>
      <w:r>
        <w:rPr>
          <w:rFonts w:hint="eastAsia"/>
          <w:lang w:eastAsia="zh-CN"/>
        </w:rPr>
        <w:t>NameNode</w:t>
      </w:r>
      <w:r>
        <w:rPr>
          <w:rFonts w:hint="eastAsia"/>
          <w:lang w:eastAsia="zh-CN"/>
        </w:rPr>
        <w:t>的控制台里，则显示了</w:t>
      </w:r>
      <w:r>
        <w:rPr>
          <w:rFonts w:hint="eastAsia"/>
          <w:lang w:eastAsia="zh-CN"/>
        </w:rPr>
        <w:t>NameNode</w:t>
      </w:r>
      <w:r>
        <w:rPr>
          <w:rFonts w:hint="eastAsia"/>
          <w:lang w:eastAsia="zh-CN"/>
        </w:rPr>
        <w:t>返回给客户端的这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个块的</w:t>
      </w:r>
      <w:r>
        <w:rPr>
          <w:rFonts w:hint="eastAsia"/>
          <w:lang w:eastAsia="zh-CN"/>
        </w:rPr>
        <w:t>GUID</w:t>
      </w:r>
      <w:r>
        <w:rPr>
          <w:rFonts w:hint="eastAsia"/>
          <w:lang w:eastAsia="zh-CN"/>
        </w:rPr>
        <w:t>，顺序以及所在的块服务器等信息。</w:t>
      </w:r>
    </w:p>
    <w:p w14:paraId="3A5DE0AF" w14:textId="7FB768CD" w:rsidR="008802AA" w:rsidRPr="008802AA" w:rsidRDefault="008802AA" w:rsidP="008802AA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3A3C7D4E" wp14:editId="3D9FE47D">
            <wp:extent cx="5715000" cy="895350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E412" w14:textId="42AD243A" w:rsidR="00660B48" w:rsidRDefault="00A94B7C" w:rsidP="00A94B7C">
      <w:pPr>
        <w:pStyle w:val="Heading2"/>
        <w:rPr>
          <w:lang w:eastAsia="zh-CN"/>
        </w:rPr>
      </w:pPr>
      <w:r>
        <w:rPr>
          <w:rFonts w:hint="eastAsia"/>
          <w:lang w:eastAsia="zh-CN"/>
        </w:rPr>
        <w:t>有宕机情况下的下载文件演示</w:t>
      </w:r>
    </w:p>
    <w:p w14:paraId="07538C08" w14:textId="2834C586" w:rsidR="00A94B7C" w:rsidRDefault="00A94B7C" w:rsidP="00A94B7C">
      <w:pPr>
        <w:rPr>
          <w:lang w:eastAsia="zh-CN"/>
        </w:rPr>
      </w:pPr>
      <w:r>
        <w:rPr>
          <w:rFonts w:hint="eastAsia"/>
          <w:lang w:eastAsia="zh-CN"/>
        </w:rPr>
        <w:t>为了测试</w:t>
      </w:r>
      <w:r>
        <w:rPr>
          <w:rFonts w:hint="eastAsia"/>
          <w:lang w:eastAsia="zh-CN"/>
        </w:rPr>
        <w:t>TinyDFS</w:t>
      </w:r>
      <w:r>
        <w:rPr>
          <w:rFonts w:hint="eastAsia"/>
          <w:lang w:eastAsia="zh-CN"/>
        </w:rPr>
        <w:t>的鲁棒性，模拟块服务器宕机，以检测客户端是否能够正确通过备份的块来得到完整的文件。</w:t>
      </w:r>
    </w:p>
    <w:p w14:paraId="0B8A6DEA" w14:textId="79B1FF06" w:rsidR="00A94B7C" w:rsidRPr="00A94B7C" w:rsidRDefault="00A94B7C" w:rsidP="00A94B7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继续上面的测试，</w:t>
      </w:r>
      <w:r w:rsidR="006B739E">
        <w:rPr>
          <w:rFonts w:hint="eastAsia"/>
          <w:lang w:eastAsia="zh-CN"/>
        </w:rPr>
        <w:t>停止块服务器</w:t>
      </w:r>
      <w:r w:rsidR="006B739E">
        <w:rPr>
          <w:rFonts w:hint="eastAsia"/>
          <w:lang w:eastAsia="zh-CN"/>
        </w:rPr>
        <w:t>4</w:t>
      </w:r>
      <w:r w:rsidR="006B739E">
        <w:rPr>
          <w:rFonts w:hint="eastAsia"/>
          <w:lang w:eastAsia="zh-CN"/>
        </w:rPr>
        <w:t>的进程。一会儿，</w:t>
      </w:r>
      <w:r w:rsidR="006B739E">
        <w:rPr>
          <w:rFonts w:hint="eastAsia"/>
          <w:lang w:eastAsia="zh-CN"/>
        </w:rPr>
        <w:t>NameNode</w:t>
      </w:r>
      <w:r w:rsidR="006B739E">
        <w:rPr>
          <w:rFonts w:hint="eastAsia"/>
          <w:lang w:eastAsia="zh-CN"/>
        </w:rPr>
        <w:t>由于无法收到</w:t>
      </w:r>
      <w:r w:rsidR="006B739E">
        <w:rPr>
          <w:rFonts w:hint="eastAsia"/>
          <w:lang w:eastAsia="zh-CN"/>
        </w:rPr>
        <w:t>FileServer</w:t>
      </w:r>
      <w:r w:rsidR="006B739E">
        <w:rPr>
          <w:lang w:eastAsia="zh-CN"/>
        </w:rPr>
        <w:t>4</w:t>
      </w:r>
      <w:r w:rsidR="006B739E">
        <w:rPr>
          <w:rFonts w:hint="eastAsia"/>
          <w:lang w:eastAsia="zh-CN"/>
        </w:rPr>
        <w:t>的心跳包，显示</w:t>
      </w:r>
      <w:r w:rsidR="006B739E">
        <w:rPr>
          <w:rFonts w:hint="eastAsia"/>
          <w:lang w:eastAsia="zh-CN"/>
        </w:rPr>
        <w:t>Server</w:t>
      </w:r>
      <w:r w:rsidR="006B739E">
        <w:rPr>
          <w:lang w:eastAsia="zh-CN"/>
        </w:rPr>
        <w:t>4</w:t>
      </w:r>
      <w:r w:rsidR="006B739E">
        <w:rPr>
          <w:rFonts w:hint="eastAsia"/>
          <w:lang w:eastAsia="zh-CN"/>
        </w:rPr>
        <w:t>已宕机。</w:t>
      </w:r>
    </w:p>
    <w:p w14:paraId="67786E51" w14:textId="60064C47" w:rsidR="003E6351" w:rsidRDefault="006B739E" w:rsidP="00955F1E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CA91F06" wp14:editId="2F182437">
            <wp:extent cx="3257550" cy="428625"/>
            <wp:effectExtent l="0" t="0" r="0" b="9525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0F59" w14:textId="537FAB90" w:rsidR="006B739E" w:rsidRDefault="006B739E" w:rsidP="00955F1E">
      <w:pPr>
        <w:rPr>
          <w:lang w:eastAsia="zh-CN"/>
        </w:rPr>
      </w:pPr>
      <w:r>
        <w:rPr>
          <w:rFonts w:hint="eastAsia"/>
          <w:lang w:eastAsia="zh-CN"/>
        </w:rPr>
        <w:t>这时，再次执行上节中的下载命令。</w:t>
      </w:r>
    </w:p>
    <w:p w14:paraId="63E59AB6" w14:textId="068B712D" w:rsidR="006B739E" w:rsidRDefault="006B739E" w:rsidP="00955F1E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E817B14" wp14:editId="7289AD82">
            <wp:extent cx="5943600" cy="1130935"/>
            <wp:effectExtent l="0" t="0" r="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4106" w14:textId="15441302" w:rsidR="006B739E" w:rsidRDefault="006B739E" w:rsidP="00955F1E">
      <w:pPr>
        <w:rPr>
          <w:lang w:eastAsia="zh-CN"/>
        </w:rPr>
      </w:pPr>
      <w:r>
        <w:rPr>
          <w:rFonts w:hint="eastAsia"/>
          <w:lang w:eastAsia="zh-CN"/>
        </w:rPr>
        <w:t>文件正常下载。</w:t>
      </w:r>
    </w:p>
    <w:p w14:paraId="6F99F0B7" w14:textId="2765E6E8" w:rsidR="006B739E" w:rsidRDefault="006B739E" w:rsidP="00955F1E">
      <w:pPr>
        <w:rPr>
          <w:lang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NameNode</w:t>
      </w:r>
      <w:r>
        <w:rPr>
          <w:rFonts w:hint="eastAsia"/>
          <w:lang w:eastAsia="zh-CN"/>
        </w:rPr>
        <w:t>为本次下载请求所返回的文件块分布信息：</w:t>
      </w:r>
    </w:p>
    <w:p w14:paraId="0B581233" w14:textId="1FF115E0" w:rsidR="006B739E" w:rsidRDefault="006B739E" w:rsidP="00955F1E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EE0EB51" wp14:editId="15B0846E">
            <wp:extent cx="5838825" cy="952500"/>
            <wp:effectExtent l="0" t="0" r="9525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2922" w14:textId="64F75C5A" w:rsidR="006B739E" w:rsidRDefault="006B739E" w:rsidP="00955F1E">
      <w:pPr>
        <w:rPr>
          <w:lang w:eastAsia="zh-CN"/>
        </w:rPr>
      </w:pPr>
      <w:r>
        <w:rPr>
          <w:rFonts w:hint="eastAsia"/>
          <w:lang w:eastAsia="zh-CN"/>
        </w:rPr>
        <w:t>可以发现，</w:t>
      </w:r>
      <w:r>
        <w:rPr>
          <w:rFonts w:hint="eastAsia"/>
          <w:lang w:eastAsia="zh-CN"/>
        </w:rPr>
        <w:t>NameNode</w:t>
      </w:r>
      <w:r>
        <w:rPr>
          <w:rFonts w:hint="eastAsia"/>
          <w:lang w:eastAsia="zh-CN"/>
        </w:rPr>
        <w:t>并没有使用保存在已经宕机的</w:t>
      </w:r>
      <w:r>
        <w:rPr>
          <w:rFonts w:hint="eastAsia"/>
          <w:lang w:eastAsia="zh-CN"/>
        </w:rPr>
        <w:t>Server</w:t>
      </w:r>
      <w:r>
        <w:rPr>
          <w:lang w:eastAsia="zh-CN"/>
        </w:rPr>
        <w:t>4</w:t>
      </w:r>
      <w:r>
        <w:rPr>
          <w:rFonts w:hint="eastAsia"/>
          <w:lang w:eastAsia="zh-CN"/>
        </w:rPr>
        <w:t>上的块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Chunk</w:t>
      </w:r>
      <w:r>
        <w:rPr>
          <w:lang w:eastAsia="zh-CN"/>
        </w:rPr>
        <w:t xml:space="preserve"> 3</w:t>
      </w:r>
      <w:r>
        <w:rPr>
          <w:rFonts w:hint="eastAsia"/>
          <w:lang w:eastAsia="zh-CN"/>
        </w:rPr>
        <w:t>），而是使用了在</w:t>
      </w:r>
      <w:r>
        <w:rPr>
          <w:rFonts w:hint="eastAsia"/>
          <w:lang w:eastAsia="zh-CN"/>
        </w:rPr>
        <w:t>Server</w:t>
      </w:r>
      <w:r>
        <w:rPr>
          <w:lang w:eastAsia="zh-CN"/>
        </w:rPr>
        <w:t>1</w:t>
      </w:r>
      <w:r>
        <w:rPr>
          <w:rFonts w:hint="eastAsia"/>
          <w:lang w:eastAsia="zh-CN"/>
        </w:rPr>
        <w:t>上的该块的备份，因此，这时候客</w:t>
      </w:r>
      <w:bookmarkStart w:id="0" w:name="_GoBack"/>
      <w:bookmarkEnd w:id="0"/>
      <w:r>
        <w:rPr>
          <w:rFonts w:hint="eastAsia"/>
          <w:lang w:eastAsia="zh-CN"/>
        </w:rPr>
        <w:t>户端仍旧能正常获取到整个文件。</w:t>
      </w:r>
    </w:p>
    <w:p w14:paraId="19DDE14C" w14:textId="35E045E7" w:rsidR="006D7CF5" w:rsidRDefault="006D7CF5" w:rsidP="006D7CF5">
      <w:pPr>
        <w:pStyle w:val="Heading3"/>
        <w:rPr>
          <w:lang w:eastAsia="zh-CN"/>
        </w:rPr>
      </w:pPr>
      <w:r>
        <w:rPr>
          <w:rFonts w:hint="eastAsia"/>
          <w:lang w:eastAsia="zh-CN"/>
        </w:rPr>
        <w:t>文件删除演示</w:t>
      </w:r>
    </w:p>
    <w:p w14:paraId="67ADDA1C" w14:textId="3241825D" w:rsidR="006D7CF5" w:rsidRDefault="006D7CF5" w:rsidP="006D7CF5">
      <w:pPr>
        <w:rPr>
          <w:lang w:eastAsia="zh-CN"/>
        </w:rPr>
      </w:pPr>
      <w:r>
        <w:rPr>
          <w:rFonts w:hint="eastAsia"/>
          <w:lang w:eastAsia="zh-CN"/>
        </w:rPr>
        <w:t>命令：</w:t>
      </w:r>
      <w:r w:rsidRPr="008802AA">
        <w:rPr>
          <w:lang w:eastAsia="zh-CN"/>
        </w:rPr>
        <w:t xml:space="preserve">TinyDFS.Client.exe </w:t>
      </w:r>
      <w:r>
        <w:rPr>
          <w:lang w:eastAsia="zh-CN"/>
        </w:rPr>
        <w:t>delete {</w:t>
      </w:r>
      <w:proofErr w:type="spellStart"/>
      <w:r>
        <w:rPr>
          <w:lang w:eastAsia="zh-CN"/>
        </w:rPr>
        <w:t>FileName</w:t>
      </w:r>
      <w:proofErr w:type="spellEnd"/>
      <w:r>
        <w:rPr>
          <w:lang w:eastAsia="zh-CN"/>
        </w:rPr>
        <w:t>}</w:t>
      </w:r>
    </w:p>
    <w:p w14:paraId="77E6792B" w14:textId="3DFC6459" w:rsidR="006D7CF5" w:rsidRDefault="006D7CF5" w:rsidP="006D7CF5">
      <w:pPr>
        <w:rPr>
          <w:lang w:eastAsia="zh-CN"/>
        </w:rPr>
      </w:pPr>
      <w:r>
        <w:rPr>
          <w:rFonts w:hint="eastAsia"/>
          <w:lang w:eastAsia="zh-CN"/>
        </w:rPr>
        <w:t>演示命令：</w:t>
      </w:r>
      <w:r w:rsidRPr="008802AA">
        <w:rPr>
          <w:lang w:eastAsia="zh-CN"/>
        </w:rPr>
        <w:t xml:space="preserve">TinyDFS.Client.exe </w:t>
      </w:r>
      <w:r>
        <w:rPr>
          <w:lang w:eastAsia="zh-CN"/>
        </w:rPr>
        <w:t xml:space="preserve">delete </w:t>
      </w:r>
      <w:proofErr w:type="spellStart"/>
      <w:r>
        <w:rPr>
          <w:lang w:eastAsia="zh-CN"/>
        </w:rPr>
        <w:t>kb.entity</w:t>
      </w:r>
      <w:proofErr w:type="spellEnd"/>
    </w:p>
    <w:p w14:paraId="16A28ED0" w14:textId="497CC037" w:rsidR="006D7CF5" w:rsidRDefault="006D7CF5" w:rsidP="006D7CF5">
      <w:pPr>
        <w:rPr>
          <w:lang w:eastAsia="zh-CN"/>
        </w:rPr>
      </w:pPr>
      <w:r>
        <w:rPr>
          <w:rFonts w:hint="eastAsia"/>
          <w:lang w:eastAsia="zh-CN"/>
        </w:rPr>
        <w:lastRenderedPageBreak/>
        <w:t>删除完毕后，接着执行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命令，程序列出空列表，整个过程如下图所示</w:t>
      </w:r>
      <w:r w:rsidR="00B2067A">
        <w:rPr>
          <w:rFonts w:hint="eastAsia"/>
          <w:lang w:eastAsia="zh-CN"/>
        </w:rPr>
        <w:t>，说明文件已经在分布式文件系统上被删除</w:t>
      </w:r>
      <w:r>
        <w:rPr>
          <w:rFonts w:hint="eastAsia"/>
          <w:lang w:eastAsia="zh-CN"/>
        </w:rPr>
        <w:t>。</w:t>
      </w:r>
    </w:p>
    <w:p w14:paraId="58A2A77F" w14:textId="4DB00E86" w:rsidR="006D7CF5" w:rsidRPr="006D7CF5" w:rsidRDefault="006D7CF5" w:rsidP="006D7CF5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762A00EB" wp14:editId="69F7F47F">
            <wp:extent cx="5943600" cy="908685"/>
            <wp:effectExtent l="0" t="0" r="0" b="5715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CF5" w:rsidRPr="006D7C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C3B6705"/>
    <w:multiLevelType w:val="hybridMultilevel"/>
    <w:tmpl w:val="CC80C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A599A"/>
    <w:multiLevelType w:val="hybridMultilevel"/>
    <w:tmpl w:val="9C525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FF"/>
    <w:rsid w:val="00010E18"/>
    <w:rsid w:val="000149FF"/>
    <w:rsid w:val="00024C63"/>
    <w:rsid w:val="000C536E"/>
    <w:rsid w:val="00122283"/>
    <w:rsid w:val="002650B8"/>
    <w:rsid w:val="00267106"/>
    <w:rsid w:val="00293A58"/>
    <w:rsid w:val="00297482"/>
    <w:rsid w:val="002A27D1"/>
    <w:rsid w:val="002C5430"/>
    <w:rsid w:val="0032037F"/>
    <w:rsid w:val="00350110"/>
    <w:rsid w:val="00354061"/>
    <w:rsid w:val="00361D6B"/>
    <w:rsid w:val="0036742E"/>
    <w:rsid w:val="0037335B"/>
    <w:rsid w:val="00390933"/>
    <w:rsid w:val="003B39DF"/>
    <w:rsid w:val="003E6351"/>
    <w:rsid w:val="00410956"/>
    <w:rsid w:val="00444334"/>
    <w:rsid w:val="00450AFE"/>
    <w:rsid w:val="004A105D"/>
    <w:rsid w:val="004B2022"/>
    <w:rsid w:val="004B4856"/>
    <w:rsid w:val="004F6814"/>
    <w:rsid w:val="00506092"/>
    <w:rsid w:val="005318B6"/>
    <w:rsid w:val="00644BB1"/>
    <w:rsid w:val="00660B48"/>
    <w:rsid w:val="006A7BE1"/>
    <w:rsid w:val="006B7369"/>
    <w:rsid w:val="006B739E"/>
    <w:rsid w:val="006D7CF5"/>
    <w:rsid w:val="00713787"/>
    <w:rsid w:val="00717CF9"/>
    <w:rsid w:val="007436EA"/>
    <w:rsid w:val="007F4E16"/>
    <w:rsid w:val="0082057D"/>
    <w:rsid w:val="00836AC7"/>
    <w:rsid w:val="008520D2"/>
    <w:rsid w:val="008660F3"/>
    <w:rsid w:val="008802AA"/>
    <w:rsid w:val="00892D0A"/>
    <w:rsid w:val="009317F0"/>
    <w:rsid w:val="00955F1E"/>
    <w:rsid w:val="0096032A"/>
    <w:rsid w:val="0098487C"/>
    <w:rsid w:val="009A5145"/>
    <w:rsid w:val="009C2166"/>
    <w:rsid w:val="00A26E9D"/>
    <w:rsid w:val="00A35AB2"/>
    <w:rsid w:val="00A579FB"/>
    <w:rsid w:val="00A85E0A"/>
    <w:rsid w:val="00A94B7C"/>
    <w:rsid w:val="00B2067A"/>
    <w:rsid w:val="00B566FB"/>
    <w:rsid w:val="00B600FE"/>
    <w:rsid w:val="00BA2F05"/>
    <w:rsid w:val="00BA7196"/>
    <w:rsid w:val="00BE76C5"/>
    <w:rsid w:val="00C03FB8"/>
    <w:rsid w:val="00C46824"/>
    <w:rsid w:val="00CD2E75"/>
    <w:rsid w:val="00CE3225"/>
    <w:rsid w:val="00D341AF"/>
    <w:rsid w:val="00D43861"/>
    <w:rsid w:val="00DD5C16"/>
    <w:rsid w:val="00E42AA3"/>
    <w:rsid w:val="00E465F6"/>
    <w:rsid w:val="00E81D41"/>
    <w:rsid w:val="00EA0FED"/>
    <w:rsid w:val="00EC27B8"/>
    <w:rsid w:val="00ED50B8"/>
    <w:rsid w:val="00EF2B32"/>
    <w:rsid w:val="00F351F6"/>
    <w:rsid w:val="00F42300"/>
    <w:rsid w:val="00F6090E"/>
    <w:rsid w:val="00FC328E"/>
    <w:rsid w:val="00FF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D0FB"/>
  <w15:chartTrackingRefBased/>
  <w15:docId w15:val="{64746703-F457-4652-9A63-E22B66E4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713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F6814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handesy/TinyDF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tmp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peyi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5E0878-0A37-425A-A621-9AE289C30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151</TotalTime>
  <Pages>7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Pengcheng Yin (MSR Student-Person Consulting)</dc:creator>
  <cp:keywords/>
  <cp:lastModifiedBy>Pengcheng Yin (MSR Student-Person Consulting)</cp:lastModifiedBy>
  <cp:revision>93</cp:revision>
  <dcterms:created xsi:type="dcterms:W3CDTF">2013-11-06T11:10:00Z</dcterms:created>
  <dcterms:modified xsi:type="dcterms:W3CDTF">2013-11-29T13:20:00Z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